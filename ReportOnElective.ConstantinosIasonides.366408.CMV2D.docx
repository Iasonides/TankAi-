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759CA" w14:textId="77777777" w:rsidR="00E81978" w:rsidRDefault="006950B1">
      <w:pPr>
        <w:pStyle w:val="Title"/>
      </w:pPr>
      <w:sdt>
        <w:sdtPr>
          <w:alias w:val="Title:"/>
          <w:tag w:val="Title:"/>
          <w:id w:val="726351117"/>
          <w:placeholder>
            <w:docPart w:val="3C3D1D5702594C30AE9D7D1AF74065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06197">
            <w:t xml:space="preserve">Report </w:t>
          </w:r>
        </w:sdtContent>
      </w:sdt>
    </w:p>
    <w:p w14:paraId="482C8A8D" w14:textId="77777777" w:rsidR="00B823AA" w:rsidRDefault="00941D31" w:rsidP="00B823AA">
      <w:pPr>
        <w:pStyle w:val="Title2"/>
      </w:pPr>
      <w:r>
        <w:t>Constantinos Iasonides</w:t>
      </w:r>
    </w:p>
    <w:p w14:paraId="6FCC19E9" w14:textId="77777777" w:rsidR="00E81978" w:rsidRDefault="00941D31" w:rsidP="00B823AA">
      <w:pPr>
        <w:pStyle w:val="Title2"/>
      </w:pPr>
      <w:r>
        <w:t>366408</w:t>
      </w:r>
    </w:p>
    <w:p w14:paraId="040B05EC" w14:textId="77777777" w:rsidR="00E81978" w:rsidRDefault="00E81978">
      <w:pPr>
        <w:pStyle w:val="Title"/>
      </w:pPr>
    </w:p>
    <w:p w14:paraId="35EECF08" w14:textId="77777777" w:rsidR="00E81978" w:rsidRDefault="00941D31" w:rsidP="00B823AA">
      <w:pPr>
        <w:pStyle w:val="Title2"/>
      </w:pPr>
      <w:r>
        <w:t>29/03/2019</w:t>
      </w:r>
    </w:p>
    <w:sdt>
      <w:sdtPr>
        <w:alias w:val="Abstract:"/>
        <w:tag w:val="Abstract:"/>
        <w:id w:val="202146031"/>
        <w:placeholder>
          <w:docPart w:val="5C436034F97149A493A7C90A0A71234D"/>
        </w:placeholder>
        <w:temporary/>
        <w:showingPlcHdr/>
        <w15:appearance w15:val="hidden"/>
      </w:sdtPr>
      <w:sdtContent>
        <w:p w14:paraId="25892466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19462344" w14:textId="7CEA7914" w:rsidR="00E81978" w:rsidRDefault="00D87130" w:rsidP="00F01E72">
      <w:pPr>
        <w:pStyle w:val="NoSpacing"/>
        <w:ind w:firstLine="720"/>
      </w:pPr>
      <w:r>
        <w:t xml:space="preserve">This is a report </w:t>
      </w:r>
      <w:r w:rsidR="00F01E72">
        <w:t>on Game design Elective</w:t>
      </w:r>
      <w:r>
        <w:t>.</w:t>
      </w:r>
      <w:r w:rsidR="00F01E72">
        <w:t xml:space="preserve"> The course is to create a game with an implementation of an AI. An AI is Artificial Intelligence for a program or game without a player or a user. It’s like a brain of a robot. For </w:t>
      </w:r>
      <w:r w:rsidR="001D3451">
        <w:t>instance,</w:t>
      </w:r>
      <w:r w:rsidR="00F01E72">
        <w:t xml:space="preserve"> we use an NPC- </w:t>
      </w:r>
      <w:r w:rsidR="001D3451">
        <w:t>Non-Player</w:t>
      </w:r>
      <w:r w:rsidR="00F01E72">
        <w:t xml:space="preserve"> Character which in this case is my tank, moving around and destroying other 3 different NPCs in one game. In this case I used Unity’s animator, C# scripts, and assets from Tank tutorial in Unity’s website. </w:t>
      </w:r>
    </w:p>
    <w:p w14:paraId="32C3A2BF" w14:textId="77777777" w:rsidR="00E06197" w:rsidRDefault="00E06197" w:rsidP="00F01E72">
      <w:pPr>
        <w:pStyle w:val="NoSpacing"/>
        <w:ind w:firstLine="720"/>
      </w:pPr>
    </w:p>
    <w:p w14:paraId="16475853" w14:textId="77777777" w:rsidR="00E06197" w:rsidRDefault="00E06197" w:rsidP="00E06197">
      <w:pPr>
        <w:pStyle w:val="NoSpacing"/>
        <w:ind w:firstLine="720"/>
        <w:jc w:val="center"/>
        <w:rPr>
          <w:rFonts w:asciiTheme="majorHAnsi" w:eastAsiaTheme="majorEastAsia" w:hAnsiTheme="majorHAnsi" w:cstheme="majorBidi"/>
          <w:kern w:val="24"/>
        </w:rPr>
      </w:pPr>
      <w:r w:rsidRPr="00E06197">
        <w:rPr>
          <w:rFonts w:asciiTheme="majorHAnsi" w:eastAsiaTheme="majorEastAsia" w:hAnsiTheme="majorHAnsi" w:cstheme="majorBidi"/>
          <w:kern w:val="24"/>
        </w:rPr>
        <w:t>Table of Contents</w:t>
      </w:r>
    </w:p>
    <w:p w14:paraId="4A1420F3" w14:textId="2BA4186D" w:rsidR="00E06197" w:rsidRDefault="00E06197" w:rsidP="00E06197">
      <w:pPr>
        <w:pStyle w:val="NoSpacing"/>
        <w:ind w:firstLine="720"/>
        <w:rPr>
          <w:rFonts w:asciiTheme="majorHAnsi" w:eastAsiaTheme="majorEastAsia" w:hAnsiTheme="majorHAnsi" w:cstheme="majorBidi"/>
          <w:kern w:val="24"/>
        </w:rPr>
      </w:pPr>
      <w:r>
        <w:rPr>
          <w:rFonts w:asciiTheme="majorHAnsi" w:eastAsiaTheme="majorEastAsia" w:hAnsiTheme="majorHAnsi" w:cstheme="majorBidi"/>
          <w:kern w:val="24"/>
        </w:rPr>
        <w:t>Report</w:t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>Page…3</w:t>
      </w:r>
    </w:p>
    <w:p w14:paraId="0140D7FB" w14:textId="5149C844" w:rsidR="00E06197" w:rsidRDefault="00E06197" w:rsidP="00E06197">
      <w:pPr>
        <w:pStyle w:val="NoSpacing"/>
        <w:ind w:firstLine="720"/>
        <w:rPr>
          <w:rFonts w:asciiTheme="majorHAnsi" w:eastAsiaTheme="majorEastAsia" w:hAnsiTheme="majorHAnsi" w:cstheme="majorBidi"/>
          <w:kern w:val="24"/>
        </w:rPr>
      </w:pPr>
      <w:r>
        <w:rPr>
          <w:rFonts w:asciiTheme="majorHAnsi" w:eastAsiaTheme="majorEastAsia" w:hAnsiTheme="majorHAnsi" w:cstheme="majorBidi"/>
          <w:kern w:val="24"/>
        </w:rPr>
        <w:t>My Tank</w:t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>
        <w:rPr>
          <w:rFonts w:asciiTheme="majorHAnsi" w:eastAsiaTheme="majorEastAsia" w:hAnsiTheme="majorHAnsi" w:cstheme="majorBidi"/>
          <w:kern w:val="24"/>
        </w:rPr>
        <w:t>Page…</w:t>
      </w:r>
      <w:r w:rsidR="001D3451">
        <w:rPr>
          <w:rFonts w:asciiTheme="majorHAnsi" w:eastAsiaTheme="majorEastAsia" w:hAnsiTheme="majorHAnsi" w:cstheme="majorBidi"/>
          <w:kern w:val="24"/>
        </w:rPr>
        <w:t>4</w:t>
      </w:r>
    </w:p>
    <w:p w14:paraId="2FAA7986" w14:textId="1694BB29" w:rsidR="00E06197" w:rsidRDefault="00E06197" w:rsidP="00E06197">
      <w:pPr>
        <w:pStyle w:val="NoSpacing"/>
        <w:ind w:firstLine="720"/>
        <w:rPr>
          <w:rFonts w:asciiTheme="majorHAnsi" w:eastAsiaTheme="majorEastAsia" w:hAnsiTheme="majorHAnsi" w:cstheme="majorBidi"/>
          <w:kern w:val="24"/>
        </w:rPr>
      </w:pPr>
      <w:r>
        <w:rPr>
          <w:rFonts w:asciiTheme="majorHAnsi" w:eastAsiaTheme="majorEastAsia" w:hAnsiTheme="majorHAnsi" w:cstheme="majorBidi"/>
          <w:kern w:val="24"/>
        </w:rPr>
        <w:t>My AI</w:t>
      </w:r>
      <w:r w:rsidR="00C5023A">
        <w:rPr>
          <w:rFonts w:asciiTheme="majorHAnsi" w:eastAsiaTheme="majorEastAsia" w:hAnsiTheme="majorHAnsi" w:cstheme="majorBidi"/>
          <w:kern w:val="24"/>
        </w:rPr>
        <w:tab/>
      </w:r>
      <w:r w:rsidR="00C5023A">
        <w:rPr>
          <w:rFonts w:asciiTheme="majorHAnsi" w:eastAsiaTheme="majorEastAsia" w:hAnsiTheme="majorHAnsi" w:cstheme="majorBidi"/>
          <w:kern w:val="24"/>
        </w:rPr>
        <w:tab/>
      </w:r>
      <w:r w:rsidR="00C5023A">
        <w:rPr>
          <w:rFonts w:asciiTheme="majorHAnsi" w:eastAsiaTheme="majorEastAsia" w:hAnsiTheme="majorHAnsi" w:cstheme="majorBidi"/>
          <w:kern w:val="24"/>
        </w:rPr>
        <w:tab/>
      </w:r>
      <w:r w:rsidR="00C5023A">
        <w:rPr>
          <w:rFonts w:asciiTheme="majorHAnsi" w:eastAsiaTheme="majorEastAsia" w:hAnsiTheme="majorHAnsi" w:cstheme="majorBidi"/>
          <w:kern w:val="24"/>
        </w:rPr>
        <w:tab/>
      </w:r>
      <w:r w:rsidR="00C5023A">
        <w:rPr>
          <w:rFonts w:asciiTheme="majorHAnsi" w:eastAsiaTheme="majorEastAsia" w:hAnsiTheme="majorHAnsi" w:cstheme="majorBidi"/>
          <w:kern w:val="24"/>
        </w:rPr>
        <w:tab/>
      </w:r>
      <w:r w:rsidR="00C5023A">
        <w:rPr>
          <w:rFonts w:asciiTheme="majorHAnsi" w:eastAsiaTheme="majorEastAsia" w:hAnsiTheme="majorHAnsi" w:cstheme="majorBidi"/>
          <w:kern w:val="24"/>
        </w:rPr>
        <w:tab/>
      </w:r>
      <w:r w:rsidR="00C5023A">
        <w:rPr>
          <w:rFonts w:asciiTheme="majorHAnsi" w:eastAsiaTheme="majorEastAsia" w:hAnsiTheme="majorHAnsi" w:cstheme="majorBidi"/>
          <w:kern w:val="24"/>
        </w:rPr>
        <w:tab/>
      </w:r>
      <w:r w:rsidR="00C5023A"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 w:rsidR="00C5023A">
        <w:rPr>
          <w:rFonts w:asciiTheme="majorHAnsi" w:eastAsiaTheme="majorEastAsia" w:hAnsiTheme="majorHAnsi" w:cstheme="majorBidi"/>
          <w:kern w:val="24"/>
        </w:rPr>
        <w:t>Page…4</w:t>
      </w:r>
    </w:p>
    <w:p w14:paraId="3A04CC25" w14:textId="72A42BD8" w:rsidR="00E06197" w:rsidRDefault="00E06197" w:rsidP="00E06197">
      <w:pPr>
        <w:pStyle w:val="NoSpacing"/>
        <w:ind w:firstLine="720"/>
        <w:rPr>
          <w:rFonts w:asciiTheme="majorHAnsi" w:eastAsiaTheme="majorEastAsia" w:hAnsiTheme="majorHAnsi" w:cstheme="majorBidi"/>
          <w:kern w:val="24"/>
        </w:rPr>
      </w:pPr>
      <w:r>
        <w:rPr>
          <w:rFonts w:asciiTheme="majorHAnsi" w:eastAsiaTheme="majorEastAsia" w:hAnsiTheme="majorHAnsi" w:cstheme="majorBidi"/>
          <w:kern w:val="24"/>
        </w:rPr>
        <w:t>Game Feel</w:t>
      </w:r>
      <w:r w:rsidR="00F108E7"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</w:r>
      <w:r w:rsidR="00F108E7">
        <w:rPr>
          <w:rFonts w:asciiTheme="majorHAnsi" w:eastAsiaTheme="majorEastAsia" w:hAnsiTheme="majorHAnsi" w:cstheme="majorBidi"/>
          <w:kern w:val="24"/>
        </w:rPr>
        <w:tab/>
        <w:t>Page…5</w:t>
      </w:r>
    </w:p>
    <w:p w14:paraId="65186AD6" w14:textId="5761263B" w:rsidR="00E06197" w:rsidRDefault="00E06197" w:rsidP="00E06197">
      <w:pPr>
        <w:pStyle w:val="NoSpacing"/>
        <w:ind w:firstLine="720"/>
        <w:rPr>
          <w:rFonts w:asciiTheme="majorHAnsi" w:eastAsiaTheme="majorEastAsia" w:hAnsiTheme="majorHAnsi" w:cstheme="majorBidi"/>
          <w:kern w:val="24"/>
        </w:rPr>
      </w:pPr>
      <w:r>
        <w:rPr>
          <w:rFonts w:asciiTheme="majorHAnsi" w:eastAsiaTheme="majorEastAsia" w:hAnsiTheme="majorHAnsi" w:cstheme="majorBidi"/>
          <w:kern w:val="24"/>
        </w:rPr>
        <w:t>Conclusion</w:t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  <w:t>Page…6</w:t>
      </w:r>
    </w:p>
    <w:p w14:paraId="74C78F85" w14:textId="552FBD20" w:rsidR="00E06197" w:rsidRDefault="00E06197" w:rsidP="00E06197">
      <w:pPr>
        <w:pStyle w:val="NoSpacing"/>
        <w:ind w:firstLine="720"/>
        <w:rPr>
          <w:rFonts w:asciiTheme="majorHAnsi" w:eastAsiaTheme="majorEastAsia" w:hAnsiTheme="majorHAnsi" w:cstheme="majorBidi"/>
          <w:kern w:val="24"/>
        </w:rPr>
      </w:pPr>
      <w:r>
        <w:rPr>
          <w:rFonts w:asciiTheme="majorHAnsi" w:eastAsiaTheme="majorEastAsia" w:hAnsiTheme="majorHAnsi" w:cstheme="majorBidi"/>
          <w:kern w:val="24"/>
        </w:rPr>
        <w:t>Tables</w:t>
      </w:r>
      <w:r w:rsidR="008A59E4">
        <w:rPr>
          <w:rFonts w:asciiTheme="majorHAnsi" w:eastAsiaTheme="majorEastAsia" w:hAnsiTheme="majorHAnsi" w:cstheme="majorBidi"/>
          <w:kern w:val="24"/>
        </w:rPr>
        <w:tab/>
      </w:r>
      <w:r w:rsidR="008A59E4">
        <w:rPr>
          <w:rFonts w:asciiTheme="majorHAnsi" w:eastAsiaTheme="majorEastAsia" w:hAnsiTheme="majorHAnsi" w:cstheme="majorBidi"/>
          <w:kern w:val="24"/>
        </w:rPr>
        <w:tab/>
      </w:r>
      <w:r w:rsidR="008A59E4">
        <w:rPr>
          <w:rFonts w:asciiTheme="majorHAnsi" w:eastAsiaTheme="majorEastAsia" w:hAnsiTheme="majorHAnsi" w:cstheme="majorBidi"/>
          <w:kern w:val="24"/>
        </w:rPr>
        <w:tab/>
      </w:r>
      <w:r w:rsidR="008A59E4">
        <w:rPr>
          <w:rFonts w:asciiTheme="majorHAnsi" w:eastAsiaTheme="majorEastAsia" w:hAnsiTheme="majorHAnsi" w:cstheme="majorBidi"/>
          <w:kern w:val="24"/>
        </w:rPr>
        <w:tab/>
      </w:r>
      <w:r w:rsidR="008A59E4">
        <w:rPr>
          <w:rFonts w:asciiTheme="majorHAnsi" w:eastAsiaTheme="majorEastAsia" w:hAnsiTheme="majorHAnsi" w:cstheme="majorBidi"/>
          <w:kern w:val="24"/>
        </w:rPr>
        <w:tab/>
      </w:r>
      <w:r w:rsidR="008A59E4">
        <w:rPr>
          <w:rFonts w:asciiTheme="majorHAnsi" w:eastAsiaTheme="majorEastAsia" w:hAnsiTheme="majorHAnsi" w:cstheme="majorBidi"/>
          <w:kern w:val="24"/>
        </w:rPr>
        <w:tab/>
      </w:r>
      <w:r w:rsidR="008A59E4">
        <w:rPr>
          <w:rFonts w:asciiTheme="majorHAnsi" w:eastAsiaTheme="majorEastAsia" w:hAnsiTheme="majorHAnsi" w:cstheme="majorBidi"/>
          <w:kern w:val="24"/>
        </w:rPr>
        <w:tab/>
      </w:r>
      <w:r w:rsidR="008A59E4">
        <w:rPr>
          <w:rFonts w:asciiTheme="majorHAnsi" w:eastAsiaTheme="majorEastAsia" w:hAnsiTheme="majorHAnsi" w:cstheme="majorBidi"/>
          <w:kern w:val="24"/>
        </w:rPr>
        <w:tab/>
      </w:r>
      <w:r w:rsidR="008A59E4">
        <w:rPr>
          <w:rFonts w:asciiTheme="majorHAnsi" w:eastAsiaTheme="majorEastAsia" w:hAnsiTheme="majorHAnsi" w:cstheme="majorBidi"/>
          <w:kern w:val="24"/>
        </w:rPr>
        <w:tab/>
        <w:t>Page…</w:t>
      </w:r>
      <w:r w:rsidR="00EB7B2C">
        <w:rPr>
          <w:rFonts w:asciiTheme="majorHAnsi" w:eastAsiaTheme="majorEastAsia" w:hAnsiTheme="majorHAnsi" w:cstheme="majorBidi"/>
          <w:kern w:val="24"/>
        </w:rPr>
        <w:t>7</w:t>
      </w:r>
    </w:p>
    <w:p w14:paraId="26D9E438" w14:textId="0090CCFE" w:rsidR="00E06197" w:rsidRDefault="00E06197" w:rsidP="00E06197">
      <w:pPr>
        <w:pStyle w:val="NoSpacing"/>
        <w:ind w:firstLine="720"/>
        <w:rPr>
          <w:rFonts w:asciiTheme="majorHAnsi" w:eastAsiaTheme="majorEastAsia" w:hAnsiTheme="majorHAnsi" w:cstheme="majorBidi"/>
          <w:kern w:val="24"/>
        </w:rPr>
      </w:pPr>
      <w:r>
        <w:rPr>
          <w:rFonts w:asciiTheme="majorHAnsi" w:eastAsiaTheme="majorEastAsia" w:hAnsiTheme="majorHAnsi" w:cstheme="majorBidi"/>
          <w:kern w:val="24"/>
        </w:rPr>
        <w:t>Bibliography</w:t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</w:r>
      <w:r w:rsidR="00EB7B2C">
        <w:rPr>
          <w:rFonts w:asciiTheme="majorHAnsi" w:eastAsiaTheme="majorEastAsia" w:hAnsiTheme="majorHAnsi" w:cstheme="majorBidi"/>
          <w:kern w:val="24"/>
        </w:rPr>
        <w:tab/>
        <w:t>Page…8</w:t>
      </w:r>
    </w:p>
    <w:p w14:paraId="1014F869" w14:textId="77777777" w:rsidR="00E06197" w:rsidRDefault="00E06197" w:rsidP="00E06197">
      <w:pPr>
        <w:pStyle w:val="NoSpacing"/>
        <w:ind w:firstLine="720"/>
        <w:rPr>
          <w:rFonts w:asciiTheme="majorHAnsi" w:eastAsiaTheme="majorEastAsia" w:hAnsiTheme="majorHAnsi" w:cstheme="majorBidi"/>
          <w:kern w:val="24"/>
        </w:rPr>
      </w:pPr>
    </w:p>
    <w:p w14:paraId="0F8A933D" w14:textId="77777777" w:rsidR="00E06197" w:rsidRDefault="00E06197" w:rsidP="00E06197">
      <w:pPr>
        <w:pStyle w:val="SectionTitle"/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0B953A10611543C5886B1F772DCE92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F108E7">
            <w:rPr>
              <w:b/>
              <w:bCs/>
            </w:rPr>
            <w:t xml:space="preserve">Report </w:t>
          </w:r>
        </w:sdtContent>
      </w:sdt>
    </w:p>
    <w:p w14:paraId="523F3C63" w14:textId="7FB15C60" w:rsidR="009C506B" w:rsidRDefault="00606135" w:rsidP="00E06197">
      <w:r>
        <w:t xml:space="preserve">I used the tutorial of a Unity’s project to acquire the assets for our game. </w:t>
      </w:r>
      <w:r w:rsidR="00F24CB5">
        <w:t>U</w:t>
      </w:r>
      <w:r>
        <w:t xml:space="preserve">sing those assets, I took a tank and I worked on it. To make my tank work, I created a script called TankAI which controls </w:t>
      </w:r>
      <w:r w:rsidR="009C506B">
        <w:t>the tank</w:t>
      </w:r>
      <w:r w:rsidR="00F24CB5">
        <w:t>’s</w:t>
      </w:r>
      <w:r w:rsidR="009C506B">
        <w:t xml:space="preserve"> actions</w:t>
      </w:r>
      <w:r>
        <w:t>.</w:t>
      </w:r>
      <w:r w:rsidR="009C506B">
        <w:t xml:space="preserve"> The</w:t>
      </w:r>
      <w:r w:rsidR="009D5654">
        <w:t>n</w:t>
      </w:r>
      <w:r w:rsidR="009C506B">
        <w:t xml:space="preserve"> using the animator, I added 3 behaviors, </w:t>
      </w:r>
      <w:r w:rsidR="009D5654">
        <w:t xml:space="preserve">‘Patrol’, ‘Chase’ and ‘Attack’ </w:t>
      </w:r>
      <w:r w:rsidR="009C506B">
        <w:t>to make the tank search, find</w:t>
      </w:r>
      <w:r w:rsidR="009D5654">
        <w:t xml:space="preserve"> and</w:t>
      </w:r>
      <w:r w:rsidR="009C506B">
        <w:t xml:space="preserve"> shoot. </w:t>
      </w:r>
    </w:p>
    <w:p w14:paraId="5EFC88C4" w14:textId="712344B3" w:rsidR="00E06197" w:rsidRDefault="009D5654" w:rsidP="009C506B">
      <w:r>
        <w:t>Furthermore,</w:t>
      </w:r>
      <w:r w:rsidR="009C506B">
        <w:t xml:space="preserve"> I</w:t>
      </w:r>
      <w:r w:rsidR="00D339F4">
        <w:t xml:space="preserve"> used these states in Animator. The</w:t>
      </w:r>
      <w:r w:rsidR="009C506B">
        <w:t xml:space="preserve"> new animator controller called </w:t>
      </w:r>
      <w:r>
        <w:t>‘</w:t>
      </w:r>
      <w:r w:rsidR="009C506B">
        <w:t>Patrol</w:t>
      </w:r>
      <w:r>
        <w:t>’</w:t>
      </w:r>
      <w:r w:rsidR="00D339F4">
        <w:t xml:space="preserve"> has the</w:t>
      </w:r>
      <w:r w:rsidR="009C506B">
        <w:t xml:space="preserve"> implement</w:t>
      </w:r>
      <w:r w:rsidR="00D339F4">
        <w:t>ation</w:t>
      </w:r>
      <w:r w:rsidR="009C506B">
        <w:t xml:space="preserve"> of</w:t>
      </w:r>
      <w:r w:rsidR="00D339F4">
        <w:t xml:space="preserve"> </w:t>
      </w:r>
      <w:r w:rsidR="001D3451">
        <w:t>the ‘</w:t>
      </w:r>
      <w:r w:rsidR="009C506B">
        <w:t>Patrol</w:t>
      </w:r>
      <w:r>
        <w:t>’</w:t>
      </w:r>
      <w:r w:rsidR="00D339F4">
        <w:t xml:space="preserve"> state</w:t>
      </w:r>
      <w:r w:rsidR="00F24CB5">
        <w:t>,</w:t>
      </w:r>
      <w:r w:rsidR="009C506B">
        <w:t xml:space="preserve"> which </w:t>
      </w:r>
      <w:r w:rsidR="00F24CB5">
        <w:t xml:space="preserve">makes it </w:t>
      </w:r>
      <w:r w:rsidR="009C506B">
        <w:t xml:space="preserve">move around and search if there is </w:t>
      </w:r>
      <w:r>
        <w:t>‘</w:t>
      </w:r>
      <w:r w:rsidR="009C506B">
        <w:t>something</w:t>
      </w:r>
      <w:r>
        <w:t>’</w:t>
      </w:r>
      <w:r w:rsidR="009C506B">
        <w:t xml:space="preserve"> </w:t>
      </w:r>
      <w:r w:rsidR="00F24CB5">
        <w:t>in its proximity</w:t>
      </w:r>
      <w:r w:rsidR="009C506B">
        <w:t>. If</w:t>
      </w:r>
      <w:r>
        <w:t xml:space="preserve"> the tank finds ‘something’ then the state will change to ‘Chase’.</w:t>
      </w:r>
      <w:r w:rsidR="009C506B">
        <w:t xml:space="preserve">  </w:t>
      </w:r>
    </w:p>
    <w:p w14:paraId="1917A923" w14:textId="1D2232A0" w:rsidR="009D5654" w:rsidRDefault="009C506B" w:rsidP="009C506B">
      <w:r>
        <w:t>T</w:t>
      </w:r>
      <w:r w:rsidR="00D339F4">
        <w:t>he ‘Chase’ state is</w:t>
      </w:r>
      <w:r>
        <w:t xml:space="preserve"> </w:t>
      </w:r>
      <w:r w:rsidR="00D339F4">
        <w:t xml:space="preserve">implemented in </w:t>
      </w:r>
      <w:r>
        <w:t>another animator controller</w:t>
      </w:r>
      <w:r w:rsidR="009D5654">
        <w:t xml:space="preserve"> called</w:t>
      </w:r>
      <w:r>
        <w:t xml:space="preserve"> </w:t>
      </w:r>
      <w:r w:rsidR="009D5654">
        <w:t>‘</w:t>
      </w:r>
      <w:r>
        <w:t>Chase</w:t>
      </w:r>
      <w:r w:rsidR="009D5654">
        <w:t>’</w:t>
      </w:r>
      <w:r>
        <w:t>. A script for this state was made to make the tank</w:t>
      </w:r>
      <w:r w:rsidR="009D5654">
        <w:t xml:space="preserve"> chase the ‘something’ </w:t>
      </w:r>
      <w:r>
        <w:t xml:space="preserve">for an infinite amount of time. </w:t>
      </w:r>
      <w:r w:rsidR="009D5654">
        <w:t>I</w:t>
      </w:r>
      <w:r>
        <w:t xml:space="preserve">f </w:t>
      </w:r>
      <w:r w:rsidR="00D339F4">
        <w:t>the tank doesn</w:t>
      </w:r>
      <w:r w:rsidR="00841975">
        <w:t xml:space="preserve"> not</w:t>
      </w:r>
      <w:r w:rsidR="00D339F4">
        <w:t xml:space="preserve"> find anything</w:t>
      </w:r>
      <w:r w:rsidR="00833C0D">
        <w:t>,</w:t>
      </w:r>
      <w:r w:rsidR="00D339F4">
        <w:t xml:space="preserve"> the ‘Patrol’ state will be still activated. When my state finds the target and needs to destroy it then it will go to the ‘Attack’ state.</w:t>
      </w:r>
      <w:r>
        <w:t xml:space="preserve"> </w:t>
      </w:r>
    </w:p>
    <w:p w14:paraId="3BC066B4" w14:textId="679F0804" w:rsidR="00D339F4" w:rsidRDefault="00D339F4" w:rsidP="00D339F4">
      <w:r>
        <w:t>The ‘Attack’ state will</w:t>
      </w:r>
      <w:r w:rsidR="009D5654">
        <w:t xml:space="preserve"> destroy</w:t>
      </w:r>
      <w:r>
        <w:t xml:space="preserve"> the target.</w:t>
      </w:r>
      <w:r w:rsidR="009D5654">
        <w:t xml:space="preserve"> </w:t>
      </w:r>
      <w:r>
        <w:t xml:space="preserve">So, again I </w:t>
      </w:r>
      <w:r w:rsidR="009D5654">
        <w:t xml:space="preserve">create another animator controller called ‘Attack’. In the ‘Attack’ state, I am instantiating bullets </w:t>
      </w:r>
      <w:r>
        <w:t xml:space="preserve">when </w:t>
      </w:r>
      <w:r w:rsidR="009D5654">
        <w:t xml:space="preserve">the tank finds the target. Then if that target is not yet destroyed and </w:t>
      </w:r>
      <w:r w:rsidR="001D3451">
        <w:t>it</w:t>
      </w:r>
      <w:r w:rsidR="009D5654">
        <w:t xml:space="preserve"> </w:t>
      </w:r>
      <w:r w:rsidR="001D3451">
        <w:t>is avoiding</w:t>
      </w:r>
      <w:r w:rsidR="009D5654">
        <w:t xml:space="preserve"> </w:t>
      </w:r>
      <w:r w:rsidR="001D3451">
        <w:t>my</w:t>
      </w:r>
      <w:r w:rsidR="009D5654">
        <w:t xml:space="preserve"> tank</w:t>
      </w:r>
      <w:r w:rsidR="00841975">
        <w:t>,</w:t>
      </w:r>
      <w:r w:rsidR="009D5654">
        <w:t xml:space="preserve"> for example</w:t>
      </w:r>
      <w:r w:rsidR="00841975">
        <w:t>,</w:t>
      </w:r>
      <w:r w:rsidR="009D5654">
        <w:t xml:space="preserve"> then the state goes back to ‘Chase’</w:t>
      </w:r>
      <w:r>
        <w:t xml:space="preserve"> and will keep chasing the target until it</w:t>
      </w:r>
      <w:r w:rsidR="00841975">
        <w:t xml:space="preserve"> is</w:t>
      </w:r>
      <w:r>
        <w:t xml:space="preserve"> destroyed.</w:t>
      </w:r>
    </w:p>
    <w:p w14:paraId="3D78CAD1" w14:textId="77777777" w:rsidR="001D3451" w:rsidRDefault="00D339F4" w:rsidP="00D339F4">
      <w:r>
        <w:t xml:space="preserve">To make these changes I made </w:t>
      </w:r>
      <w:r w:rsidR="00653F79">
        <w:t>transitions</w:t>
      </w:r>
      <w:r>
        <w:t xml:space="preserve"> between my animator controllers (See table).</w:t>
      </w:r>
    </w:p>
    <w:p w14:paraId="2F8D8A01" w14:textId="77777777" w:rsidR="001D3451" w:rsidRDefault="001D3451" w:rsidP="00D339F4"/>
    <w:p w14:paraId="5F30C9B3" w14:textId="5B036782" w:rsidR="009D5654" w:rsidRDefault="009D5654" w:rsidP="00D339F4">
      <w:r>
        <w:t xml:space="preserve">  </w:t>
      </w:r>
    </w:p>
    <w:p w14:paraId="2CA6BFD8" w14:textId="77777777" w:rsidR="00841975" w:rsidRDefault="00841975" w:rsidP="00D339F4"/>
    <w:p w14:paraId="6DB6CEB6" w14:textId="77777777" w:rsidR="00653F79" w:rsidRDefault="00653F79" w:rsidP="00D339F4"/>
    <w:p w14:paraId="19251188" w14:textId="77777777" w:rsidR="00E06197" w:rsidRDefault="00045B87" w:rsidP="00E06197">
      <w:pPr>
        <w:pStyle w:val="Heading1"/>
      </w:pPr>
      <w:r>
        <w:lastRenderedPageBreak/>
        <w:t>My Tank</w:t>
      </w:r>
    </w:p>
    <w:p w14:paraId="2D75A2E0" w14:textId="368E3551" w:rsidR="00E06197" w:rsidRPr="00C31D30" w:rsidRDefault="00045B87" w:rsidP="001D3451">
      <w:r>
        <w:t xml:space="preserve">My tank has a script called TankAI. For </w:t>
      </w:r>
      <w:r w:rsidR="001D3451">
        <w:t>instance,</w:t>
      </w:r>
      <w:r>
        <w:t xml:space="preserve"> prefab is the bullet or where are my ‘eyes’ shoot a ray</w:t>
      </w:r>
      <w:r w:rsidR="009C26A0">
        <w:t>,</w:t>
      </w:r>
      <w:r>
        <w:t xml:space="preserve"> cast and find the other Game Objects. This script has Health, Bullet</w:t>
      </w:r>
      <w:r w:rsidR="009C26A0">
        <w:t>s</w:t>
      </w:r>
      <w:r>
        <w:t>, Turret (eyes), Shell</w:t>
      </w:r>
      <w:r w:rsidR="009C26A0">
        <w:t xml:space="preserve"> and</w:t>
      </w:r>
      <w:r>
        <w:t xml:space="preserve"> Power Launch.</w:t>
      </w:r>
      <w:r w:rsidR="001D3451">
        <w:t xml:space="preserve"> Here I call some functions that will be needed later in the game to help my tank execute the things </w:t>
      </w:r>
      <w:r w:rsidR="009C26A0">
        <w:t xml:space="preserve">that </w:t>
      </w:r>
      <w:r w:rsidR="001D3451">
        <w:t>I want</w:t>
      </w:r>
      <w:r w:rsidR="009C26A0">
        <w:t xml:space="preserve"> it</w:t>
      </w:r>
      <w:r w:rsidR="001D3451">
        <w:t xml:space="preserve"> to do. The tank will move around </w:t>
      </w:r>
      <w:r w:rsidR="001D3451">
        <w:rPr>
          <w:noProof/>
        </w:rPr>
        <w:t>through Navmesh, a tool from Unity to help avoid any collisions with other Game Objects and follow</w:t>
      </w:r>
      <w:r w:rsidR="009C26A0">
        <w:rPr>
          <w:noProof/>
        </w:rPr>
        <w:t>s</w:t>
      </w:r>
      <w:r w:rsidR="001D3451">
        <w:rPr>
          <w:noProof/>
        </w:rPr>
        <w:t xml:space="preserve"> various waypoints. My tank will spot and chase</w:t>
      </w:r>
      <w:r w:rsidR="009C26A0">
        <w:rPr>
          <w:noProof/>
        </w:rPr>
        <w:t>,</w:t>
      </w:r>
      <w:r w:rsidR="001D3451">
        <w:rPr>
          <w:noProof/>
        </w:rPr>
        <w:t xml:space="preserve"> but also destroy other tanks in the game with the help of the animator controllers and states. </w:t>
      </w:r>
    </w:p>
    <w:p w14:paraId="14F625E6" w14:textId="37F29506" w:rsidR="00E06197" w:rsidRDefault="00E06197" w:rsidP="00E06197">
      <w:pPr>
        <w:pStyle w:val="NoSpacing"/>
      </w:pPr>
    </w:p>
    <w:p w14:paraId="421896B6" w14:textId="20851CBA" w:rsidR="00E06197" w:rsidRPr="00C31D30" w:rsidRDefault="001D3451" w:rsidP="001D3451">
      <w:pPr>
        <w:pStyle w:val="Heading3"/>
        <w:jc w:val="center"/>
      </w:pPr>
      <w:r>
        <w:t>AI</w:t>
      </w:r>
      <w:r w:rsidR="00E06197" w:rsidRPr="00C31D30">
        <w:t>.</w:t>
      </w:r>
    </w:p>
    <w:p w14:paraId="445A99C3" w14:textId="673C19E6" w:rsidR="00E06197" w:rsidRDefault="001D3451" w:rsidP="00E06197">
      <w:pPr>
        <w:rPr>
          <w:b/>
          <w:bCs/>
        </w:rPr>
      </w:pPr>
      <w:r>
        <w:t>My A</w:t>
      </w:r>
      <w:r w:rsidR="009C26A0">
        <w:t>I</w:t>
      </w:r>
      <w:r>
        <w:t xml:space="preserve"> follows </w:t>
      </w:r>
      <w:r w:rsidR="009C26A0">
        <w:t>three</w:t>
      </w:r>
      <w:r>
        <w:t xml:space="preserve"> simple steps. Patrol, Chase and Attack. In </w:t>
      </w:r>
      <w:r w:rsidR="00F24CB5">
        <w:t>these three different steps</w:t>
      </w:r>
      <w:r>
        <w:t xml:space="preserve"> I will explain what is going to happen.</w:t>
      </w:r>
    </w:p>
    <w:p w14:paraId="62C998EB" w14:textId="20E5B9EC" w:rsidR="00E06197" w:rsidRPr="000737A5" w:rsidRDefault="000737A5" w:rsidP="00F108E7">
      <w:pPr>
        <w:pStyle w:val="Heading4"/>
        <w:ind w:firstLine="0"/>
        <w:rPr>
          <w:b w:val="0"/>
          <w:bCs w:val="0"/>
        </w:rPr>
      </w:pPr>
      <w:r w:rsidRPr="000737A5">
        <w:rPr>
          <w:b w:val="0"/>
          <w:bCs w:val="0"/>
        </w:rPr>
        <w:t>Patrol</w:t>
      </w:r>
    </w:p>
    <w:p w14:paraId="6AFC495C" w14:textId="1B5CBE20" w:rsidR="00E06197" w:rsidRDefault="000737A5" w:rsidP="00E06197">
      <w:pPr>
        <w:rPr>
          <w:b/>
          <w:bCs/>
        </w:rPr>
      </w:pPr>
      <w:r>
        <w:t xml:space="preserve">In Patrol state, the AI will follow a </w:t>
      </w:r>
      <w:r w:rsidR="009C26A0">
        <w:t>p</w:t>
      </w:r>
      <w:r>
        <w:t xml:space="preserve">ath using </w:t>
      </w:r>
      <w:r>
        <w:rPr>
          <w:noProof/>
        </w:rPr>
        <w:t>Navmesh</w:t>
      </w:r>
      <w:r>
        <w:t>. During the movements, it will search with a function called checkSomething(). In this function using ‘ray cast</w:t>
      </w:r>
      <w:r w:rsidR="00F24CB5">
        <w:t>’ in</w:t>
      </w:r>
      <w:r>
        <w:t xml:space="preserve"> my script, it will find the target using the Layer Mask that the tanks have. If they find something</w:t>
      </w:r>
      <w:r w:rsidR="00F56FB4">
        <w:t>,</w:t>
      </w:r>
      <w:r>
        <w:t xml:space="preserve"> a message will appear and notify me that they </w:t>
      </w:r>
      <w:r w:rsidR="00F56FB4">
        <w:t>have</w:t>
      </w:r>
      <w:r>
        <w:t xml:space="preserve"> found something. </w:t>
      </w:r>
      <w:r w:rsidR="00F56FB4">
        <w:t>Consequently, when t</w:t>
      </w:r>
      <w:r>
        <w:t xml:space="preserve">he function has found </w:t>
      </w:r>
      <w:r w:rsidR="00F24CB5">
        <w:t>something,</w:t>
      </w:r>
      <w:r>
        <w:t xml:space="preserve"> the trigger</w:t>
      </w:r>
      <w:r w:rsidR="00F56FB4">
        <w:t xml:space="preserve"> needs to be changed</w:t>
      </w:r>
      <w:r>
        <w:t xml:space="preserve"> and go </w:t>
      </w:r>
      <w:r w:rsidR="00F56FB4">
        <w:t>in</w:t>
      </w:r>
      <w:r>
        <w:t>to the chase state</w:t>
      </w:r>
      <w:r w:rsidR="00F56FB4">
        <w:t>;</w:t>
      </w:r>
      <w:r>
        <w:t xml:space="preserve"> </w:t>
      </w:r>
      <w:r w:rsidR="00F56FB4">
        <w:t>done</w:t>
      </w:r>
      <w:r>
        <w:t xml:space="preserve"> by the function anim.SetTrigger(“goToChase”).</w:t>
      </w:r>
      <w:r w:rsidR="00C5023A">
        <w:t xml:space="preserve"> After I </w:t>
      </w:r>
      <w:r w:rsidR="00F56FB4">
        <w:t>set</w:t>
      </w:r>
      <w:r w:rsidR="00C5023A">
        <w:t xml:space="preserve"> the parameters.</w:t>
      </w:r>
      <w:r>
        <w:t xml:space="preserve"> There the animation knows that it </w:t>
      </w:r>
      <w:r w:rsidR="00F24CB5">
        <w:t>must</w:t>
      </w:r>
      <w:r>
        <w:t xml:space="preserve"> change to the next state. </w:t>
      </w:r>
      <w:r w:rsidR="001670E9">
        <w:t>When</w:t>
      </w:r>
      <w:r>
        <w:t xml:space="preserve"> the function </w:t>
      </w:r>
      <w:r w:rsidR="001670E9">
        <w:t>has not</w:t>
      </w:r>
      <w:r>
        <w:t xml:space="preserve"> f</w:t>
      </w:r>
      <w:r w:rsidR="001670E9">
        <w:t>ou</w:t>
      </w:r>
      <w:r>
        <w:t>nd anything, it resets back to Pathfinding and keeps searching for targets.</w:t>
      </w:r>
    </w:p>
    <w:p w14:paraId="6B972E07" w14:textId="57E166ED" w:rsidR="00E06197" w:rsidRPr="00C31D30" w:rsidRDefault="000737A5" w:rsidP="00F108E7">
      <w:pPr>
        <w:pStyle w:val="Heading5"/>
        <w:ind w:firstLine="0"/>
      </w:pPr>
      <w:r>
        <w:lastRenderedPageBreak/>
        <w:t>Chase</w:t>
      </w:r>
    </w:p>
    <w:p w14:paraId="21CDBA0E" w14:textId="67B62FB7" w:rsidR="00E06197" w:rsidRDefault="000737A5" w:rsidP="00E06197">
      <w:r>
        <w:t xml:space="preserve">In </w:t>
      </w:r>
      <w:r w:rsidR="00F24CB5">
        <w:t>Chase state</w:t>
      </w:r>
      <w:r w:rsidR="00036A8D">
        <w:t>,</w:t>
      </w:r>
      <w:r w:rsidR="00015C26">
        <w:t xml:space="preserve"> I am calling the function checkSomething() so when it finds something my animator </w:t>
      </w:r>
      <w:r w:rsidR="003B2927">
        <w:t>will</w:t>
      </w:r>
      <w:r w:rsidR="00015C26">
        <w:t xml:space="preserve"> change the parameter</w:t>
      </w:r>
      <w:r w:rsidR="00036A8D">
        <w:t xml:space="preserve"> to</w:t>
      </w:r>
      <w:r w:rsidR="00015C26">
        <w:t xml:space="preserve"> </w:t>
      </w:r>
      <w:proofErr w:type="spellStart"/>
      <w:r w:rsidR="00015C26">
        <w:t>goToChase</w:t>
      </w:r>
      <w:proofErr w:type="spellEnd"/>
      <w:r w:rsidR="00015C26">
        <w:t>. F</w:t>
      </w:r>
      <w:r w:rsidR="003B2927">
        <w:t>rom</w:t>
      </w:r>
      <w:r w:rsidR="00015C26">
        <w:t xml:space="preserve"> there</w:t>
      </w:r>
      <w:r w:rsidR="003B2927">
        <w:t>,</w:t>
      </w:r>
      <w:r w:rsidR="00015C26">
        <w:t xml:space="preserve"> I need my tank to follow the target</w:t>
      </w:r>
      <w:r w:rsidR="003B2927">
        <w:t>.</w:t>
      </w:r>
      <w:r w:rsidR="00015C26">
        <w:t xml:space="preserve"> </w:t>
      </w:r>
      <w:r w:rsidR="003B2927">
        <w:t>Therefore,</w:t>
      </w:r>
      <w:r w:rsidR="00015C26">
        <w:t xml:space="preserve"> calling the tank to follow the function checkSomething()</w:t>
      </w:r>
      <w:r w:rsidR="003B2927">
        <w:t>,</w:t>
      </w:r>
      <w:r w:rsidR="00015C26">
        <w:t xml:space="preserve"> which has already locked on</w:t>
      </w:r>
      <w:r w:rsidR="003B2927">
        <w:t>to</w:t>
      </w:r>
      <w:r w:rsidR="00015C26">
        <w:t xml:space="preserve"> the target and it </w:t>
      </w:r>
      <w:r w:rsidR="00F24CB5">
        <w:t>is following</w:t>
      </w:r>
      <w:r w:rsidR="00015C26">
        <w:t xml:space="preserve"> it. If the target is far away or there is no target at all</w:t>
      </w:r>
      <w:r w:rsidR="003B2927">
        <w:t>,</w:t>
      </w:r>
      <w:r w:rsidR="00015C26">
        <w:t xml:space="preserve"> the state will reset back to Patrol. </w:t>
      </w:r>
      <w:r w:rsidR="0050657A">
        <w:t>When</w:t>
      </w:r>
      <w:r w:rsidR="00015C26">
        <w:t xml:space="preserve"> the tank chases the target and needs to destroy</w:t>
      </w:r>
      <w:r w:rsidR="003B2927">
        <w:t xml:space="preserve"> it,</w:t>
      </w:r>
      <w:r w:rsidR="00015C26">
        <w:t xml:space="preserve"> then, </w:t>
      </w:r>
      <w:r w:rsidR="003B2927">
        <w:t xml:space="preserve">the </w:t>
      </w:r>
      <w:r w:rsidR="0050657A">
        <w:t>script</w:t>
      </w:r>
      <w:r w:rsidR="00015C26">
        <w:t xml:space="preserve"> call</w:t>
      </w:r>
      <w:r w:rsidR="003B2927">
        <w:t>s</w:t>
      </w:r>
      <w:r w:rsidR="00015C26">
        <w:t xml:space="preserve"> the state Attack through the anim.SetTrigger(goToAttack). If the target is </w:t>
      </w:r>
      <w:r w:rsidR="00F24CB5">
        <w:t>destroyed,</w:t>
      </w:r>
      <w:r w:rsidR="0050657A">
        <w:t xml:space="preserve"> it</w:t>
      </w:r>
      <w:r w:rsidR="00015C26">
        <w:t xml:space="preserve"> reset</w:t>
      </w:r>
      <w:r w:rsidR="0050657A">
        <w:t>s</w:t>
      </w:r>
      <w:r w:rsidR="00015C26">
        <w:t xml:space="preserve"> </w:t>
      </w:r>
      <w:r w:rsidR="0050657A">
        <w:t>with</w:t>
      </w:r>
      <w:r w:rsidR="00015C26">
        <w:t xml:space="preserve"> animator.ResetTrigger(goToAttack)</w:t>
      </w:r>
      <w:r w:rsidR="0050657A">
        <w:t>.</w:t>
      </w:r>
      <w:r w:rsidR="00015C26">
        <w:t xml:space="preserve"> </w:t>
      </w:r>
      <w:r w:rsidR="0050657A">
        <w:t>Next,</w:t>
      </w:r>
      <w:r w:rsidR="00015C26">
        <w:t xml:space="preserve"> anim.SetTrigger(goToChase) </w:t>
      </w:r>
      <w:r w:rsidR="0050657A">
        <w:t>is called to chase</w:t>
      </w:r>
      <w:r w:rsidR="00015C26">
        <w:t xml:space="preserve"> the target or go</w:t>
      </w:r>
      <w:r w:rsidR="0050657A">
        <w:t>es</w:t>
      </w:r>
      <w:r w:rsidR="00015C26">
        <w:t xml:space="preserve"> to </w:t>
      </w:r>
      <w:proofErr w:type="spellStart"/>
      <w:r w:rsidR="00015C26">
        <w:t>anim.SetTrigger</w:t>
      </w:r>
      <w:proofErr w:type="spellEnd"/>
      <w:r w:rsidR="00015C26">
        <w:t>(</w:t>
      </w:r>
      <w:proofErr w:type="spellStart"/>
      <w:r w:rsidR="00015C26">
        <w:t>goToPatrol</w:t>
      </w:r>
      <w:proofErr w:type="spellEnd"/>
      <w:r w:rsidR="00015C26">
        <w:t xml:space="preserve">) to go to pathfinding again and search for tanks.  </w:t>
      </w:r>
    </w:p>
    <w:p w14:paraId="093FC4D6" w14:textId="2032347A" w:rsidR="00015C26" w:rsidRDefault="00015C26" w:rsidP="00F108E7">
      <w:pPr>
        <w:pStyle w:val="Heading5"/>
        <w:ind w:firstLine="0"/>
      </w:pPr>
      <w:r>
        <w:t>Attack</w:t>
      </w:r>
    </w:p>
    <w:p w14:paraId="4113EBEF" w14:textId="666962BE" w:rsidR="00015C26" w:rsidRDefault="00015C26" w:rsidP="00015C26">
      <w:r>
        <w:t xml:space="preserve">In the Attack state, </w:t>
      </w:r>
      <w:r w:rsidR="00DA7E70">
        <w:t xml:space="preserve">using my function Fire(), I am instantiating the bullet to shoot at the target. With the help of </w:t>
      </w:r>
      <w:r w:rsidR="0050657A">
        <w:t>‘</w:t>
      </w:r>
      <w:r w:rsidR="00DA7E70">
        <w:t>ray cast</w:t>
      </w:r>
      <w:r w:rsidR="0050657A">
        <w:t>’,</w:t>
      </w:r>
      <w:r w:rsidR="00DA7E70">
        <w:t xml:space="preserve"> the tank can acknowledge that there is a target </w:t>
      </w:r>
      <w:r w:rsidR="0050657A">
        <w:t>present</w:t>
      </w:r>
      <w:r w:rsidR="00DA7E70">
        <w:t xml:space="preserve"> and</w:t>
      </w:r>
      <w:r w:rsidR="0050657A">
        <w:t xml:space="preserve"> it </w:t>
      </w:r>
      <w:r w:rsidR="00DA7E70">
        <w:t>start</w:t>
      </w:r>
      <w:r w:rsidR="0050657A">
        <w:t>s</w:t>
      </w:r>
      <w:r w:rsidR="00DA7E70">
        <w:t xml:space="preserve"> shooting. If the tank is </w:t>
      </w:r>
      <w:r w:rsidR="00F24CB5">
        <w:t>destroyed,</w:t>
      </w:r>
      <w:r w:rsidR="00DA7E70">
        <w:t xml:space="preserve"> then it will go back to chase by</w:t>
      </w:r>
      <w:r w:rsidR="0050657A">
        <w:t xml:space="preserve"> using</w:t>
      </w:r>
      <w:r w:rsidR="00DA7E70">
        <w:t xml:space="preserve"> </w:t>
      </w:r>
      <w:proofErr w:type="spellStart"/>
      <w:r w:rsidR="00DA7E70">
        <w:t>animator.ResetTrigger</w:t>
      </w:r>
      <w:proofErr w:type="spellEnd"/>
      <w:r w:rsidR="00DA7E70">
        <w:t>(</w:t>
      </w:r>
      <w:proofErr w:type="spellStart"/>
      <w:r w:rsidR="00DA7E70">
        <w:t>goToAttack</w:t>
      </w:r>
      <w:proofErr w:type="spellEnd"/>
      <w:r w:rsidR="00DA7E70">
        <w:t xml:space="preserve">) to </w:t>
      </w:r>
      <w:proofErr w:type="spellStart"/>
      <w:r w:rsidR="00DA7E70">
        <w:t>animator.SetTrigger</w:t>
      </w:r>
      <w:proofErr w:type="spellEnd"/>
      <w:r w:rsidR="00DA7E70">
        <w:t>(</w:t>
      </w:r>
      <w:proofErr w:type="spellStart"/>
      <w:r w:rsidR="00DA7E70">
        <w:t>goToChase</w:t>
      </w:r>
      <w:proofErr w:type="spellEnd"/>
      <w:r w:rsidR="00DA7E70">
        <w:t>).</w:t>
      </w:r>
    </w:p>
    <w:p w14:paraId="01CA6634" w14:textId="4CBF932F" w:rsidR="00F108E7" w:rsidRDefault="00F108E7" w:rsidP="00015C26"/>
    <w:p w14:paraId="6C7E580D" w14:textId="3A6D01B5" w:rsidR="00F108E7" w:rsidRDefault="00F108E7" w:rsidP="00F108E7">
      <w:pPr>
        <w:jc w:val="center"/>
        <w:rPr>
          <w:rFonts w:asciiTheme="majorHAnsi" w:eastAsiaTheme="majorEastAsia" w:hAnsiTheme="majorHAnsi" w:cstheme="majorBidi"/>
          <w:b/>
          <w:bCs/>
        </w:rPr>
      </w:pPr>
      <w:r w:rsidRPr="00F108E7">
        <w:rPr>
          <w:rFonts w:asciiTheme="majorHAnsi" w:eastAsiaTheme="majorEastAsia" w:hAnsiTheme="majorHAnsi" w:cstheme="majorBidi"/>
          <w:b/>
          <w:bCs/>
        </w:rPr>
        <w:t>Game Feel</w:t>
      </w:r>
    </w:p>
    <w:p w14:paraId="65BEA54C" w14:textId="16680DBC" w:rsidR="00EB7B2C" w:rsidRDefault="00F108E7" w:rsidP="00EB7B2C">
      <w:r w:rsidRPr="00F108E7">
        <w:t xml:space="preserve">With the </w:t>
      </w:r>
      <w:r>
        <w:t>team we decided to work on</w:t>
      </w:r>
      <w:r w:rsidR="006950B1">
        <w:t xml:space="preserve"> various parts of</w:t>
      </w:r>
      <w:r>
        <w:t xml:space="preserve"> </w:t>
      </w:r>
      <w:r w:rsidR="006950B1">
        <w:t>the G</w:t>
      </w:r>
      <w:r>
        <w:t xml:space="preserve">ame </w:t>
      </w:r>
      <w:r w:rsidR="006950B1">
        <w:t>F</w:t>
      </w:r>
      <w:r>
        <w:t>e</w:t>
      </w:r>
      <w:r w:rsidR="006950B1">
        <w:t>e</w:t>
      </w:r>
      <w:r>
        <w:t xml:space="preserve">l. In the Game </w:t>
      </w:r>
      <w:r w:rsidR="006950B1">
        <w:t>F</w:t>
      </w:r>
      <w:r>
        <w:t>eel we implemented a Main Menu, Pause Menu, Health Bars</w:t>
      </w:r>
      <w:r w:rsidR="00EB7B2C">
        <w:t>,</w:t>
      </w:r>
      <w:r>
        <w:t xml:space="preserve"> Music, Winners panel and a better camera. All these </w:t>
      </w:r>
      <w:r w:rsidR="006950B1">
        <w:t xml:space="preserve">components </w:t>
      </w:r>
      <w:r>
        <w:t xml:space="preserve">were </w:t>
      </w:r>
      <w:r w:rsidR="00F24CB5">
        <w:t>implemented by</w:t>
      </w:r>
      <w:r>
        <w:t xml:space="preserve"> my group. I created the Main Menu and the Pause menu of the game. I used Canvas and </w:t>
      </w:r>
      <w:r w:rsidR="006950B1">
        <w:t xml:space="preserve">a </w:t>
      </w:r>
      <w:r>
        <w:t xml:space="preserve">panel with </w:t>
      </w:r>
      <w:r w:rsidR="00F24CB5">
        <w:t>buttons,</w:t>
      </w:r>
      <w:r>
        <w:t xml:space="preserve"> and I created a script with the </w:t>
      </w:r>
      <w:r w:rsidR="006950B1">
        <w:t>S</w:t>
      </w:r>
      <w:r>
        <w:t xml:space="preserve">cene </w:t>
      </w:r>
      <w:r w:rsidR="006950B1">
        <w:t>M</w:t>
      </w:r>
      <w:r>
        <w:t>anager so when the buttons are pressed the game will be played.</w:t>
      </w:r>
      <w:r w:rsidR="0021512E">
        <w:t xml:space="preserve"> For </w:t>
      </w:r>
      <w:r w:rsidR="00F24CB5">
        <w:t>instance,</w:t>
      </w:r>
      <w:r w:rsidR="0021512E">
        <w:t xml:space="preserve"> in calling</w:t>
      </w:r>
      <w:r w:rsidR="006950B1">
        <w:t xml:space="preserve"> the</w:t>
      </w:r>
      <w:r w:rsidR="0021512E">
        <w:t xml:space="preserve"> </w:t>
      </w:r>
      <w:r w:rsidR="006950B1">
        <w:t>‘E</w:t>
      </w:r>
      <w:r w:rsidR="0021512E">
        <w:t>scape</w:t>
      </w:r>
      <w:r w:rsidR="006950B1">
        <w:t>’</w:t>
      </w:r>
      <w:r w:rsidR="0021512E">
        <w:t xml:space="preserve"> button in the final scene a Pause menu pops up. There the buttons </w:t>
      </w:r>
      <w:r w:rsidR="006950B1">
        <w:t>appear</w:t>
      </w:r>
      <w:r w:rsidR="0021512E">
        <w:t xml:space="preserve"> and you </w:t>
      </w:r>
      <w:r w:rsidR="0021512E">
        <w:lastRenderedPageBreak/>
        <w:t>can choose either to resume, go to main menu or quit the game.</w:t>
      </w:r>
      <w:r w:rsidR="00EB7B2C">
        <w:t xml:space="preserve"> This an extra so I can show the viewer that we implemented extra work. Health bars are to see how much li</w:t>
      </w:r>
      <w:r w:rsidR="006950B1">
        <w:t>f</w:t>
      </w:r>
      <w:r w:rsidR="00EB7B2C">
        <w:t xml:space="preserve">e </w:t>
      </w:r>
      <w:r w:rsidR="00F24CB5">
        <w:t>the tank has</w:t>
      </w:r>
      <w:r w:rsidR="00EB7B2C">
        <w:t xml:space="preserve"> </w:t>
      </w:r>
      <w:r w:rsidR="00F24CB5">
        <w:t>and</w:t>
      </w:r>
      <w:r w:rsidR="00EB7B2C">
        <w:t xml:space="preserve"> on top</w:t>
      </w:r>
      <w:r w:rsidR="006950B1">
        <w:t xml:space="preserve"> of</w:t>
      </w:r>
      <w:r w:rsidR="00EB7B2C">
        <w:t xml:space="preserve"> it has a canvas with </w:t>
      </w:r>
      <w:r w:rsidR="006950B1">
        <w:t>the</w:t>
      </w:r>
      <w:r w:rsidR="00EB7B2C">
        <w:t xml:space="preserve"> names</w:t>
      </w:r>
      <w:r w:rsidR="006950B1">
        <w:t xml:space="preserve"> of the tanks</w:t>
      </w:r>
      <w:r w:rsidR="00EB7B2C">
        <w:t>. The music in the background is to</w:t>
      </w:r>
      <w:r w:rsidR="00415D3B">
        <w:t xml:space="preserve"> there to</w:t>
      </w:r>
      <w:r w:rsidR="00EB7B2C">
        <w:t xml:space="preserve"> </w:t>
      </w:r>
      <w:r w:rsidR="00415D3B">
        <w:t>add adrenaline to the</w:t>
      </w:r>
      <w:r w:rsidR="00EB7B2C">
        <w:t xml:space="preserve"> gameplay and at the end the winner appears on screen. Lastly</w:t>
      </w:r>
      <w:r w:rsidR="006950B1">
        <w:t>,</w:t>
      </w:r>
      <w:r w:rsidR="00EB7B2C">
        <w:t xml:space="preserve"> a better camera </w:t>
      </w:r>
      <w:r w:rsidR="00DE4465">
        <w:t xml:space="preserve">which </w:t>
      </w:r>
      <w:r w:rsidR="00EB7B2C">
        <w:t>allows the viewer to see all the tanks</w:t>
      </w:r>
      <w:r w:rsidR="00DE4465">
        <w:t>, was included</w:t>
      </w:r>
      <w:r w:rsidR="00EB7B2C">
        <w:t>.</w:t>
      </w:r>
    </w:p>
    <w:p w14:paraId="07F79390" w14:textId="77777777" w:rsidR="00EB7B2C" w:rsidRDefault="00EB7B2C" w:rsidP="00EB7B2C"/>
    <w:p w14:paraId="267653DA" w14:textId="343A992C" w:rsidR="00E06197" w:rsidRPr="00B877EC" w:rsidRDefault="00EB7B2C" w:rsidP="00B877EC">
      <w:pPr>
        <w:jc w:val="center"/>
        <w:rPr>
          <w:rFonts w:asciiTheme="majorHAnsi" w:eastAsiaTheme="majorEastAsia" w:hAnsiTheme="majorHAnsi" w:cstheme="majorBidi"/>
          <w:b/>
          <w:bCs/>
        </w:rPr>
      </w:pPr>
      <w:r w:rsidRPr="00EB7B2C">
        <w:rPr>
          <w:rFonts w:asciiTheme="majorHAnsi" w:eastAsiaTheme="majorEastAsia" w:hAnsiTheme="majorHAnsi" w:cstheme="majorBidi"/>
          <w:b/>
          <w:bCs/>
        </w:rPr>
        <w:t>Conclusion</w:t>
      </w:r>
    </w:p>
    <w:p w14:paraId="4727EC3C" w14:textId="231C37E6" w:rsidR="00B877EC" w:rsidRDefault="002F7231" w:rsidP="00E06197">
      <w:r>
        <w:t xml:space="preserve">In conclusion, me and my team have created something that is </w:t>
      </w:r>
      <w:r w:rsidR="00B877EC">
        <w:t xml:space="preserve">playable without players playing it. You can see </w:t>
      </w:r>
      <w:r w:rsidR="00DE4465">
        <w:t>four</w:t>
      </w:r>
      <w:r w:rsidR="00B877EC">
        <w:t xml:space="preserve"> different tanks </w:t>
      </w:r>
      <w:r w:rsidR="005A4BF9">
        <w:t xml:space="preserve">with </w:t>
      </w:r>
      <w:r w:rsidR="00DE4465">
        <w:t>four</w:t>
      </w:r>
      <w:r w:rsidR="005A4BF9">
        <w:t xml:space="preserve"> different </w:t>
      </w:r>
      <w:r w:rsidR="00B877EC">
        <w:t>AI</w:t>
      </w:r>
      <w:r w:rsidR="005A4BF9">
        <w:t>s</w:t>
      </w:r>
      <w:r w:rsidR="00B877EC">
        <w:t xml:space="preserve"> battling </w:t>
      </w:r>
      <w:r w:rsidR="005A4BF9">
        <w:t xml:space="preserve">for the </w:t>
      </w:r>
      <w:r w:rsidR="00B877EC">
        <w:t>win.</w:t>
      </w:r>
      <w:r w:rsidR="008F71DE">
        <w:t xml:space="preserve"> In the end,</w:t>
      </w:r>
      <w:r w:rsidR="00B877EC">
        <w:t xml:space="preserve"> I learned how an AI works</w:t>
      </w:r>
      <w:r w:rsidR="00DE4465">
        <w:t>.</w:t>
      </w:r>
      <w:r w:rsidR="00B877EC">
        <w:t xml:space="preserve"> </w:t>
      </w:r>
      <w:r w:rsidR="00DE4465">
        <w:t>First,</w:t>
      </w:r>
      <w:r w:rsidR="00B877EC">
        <w:t xml:space="preserve"> it needs states to provide the brain</w:t>
      </w:r>
      <w:r w:rsidR="008F71DE">
        <w:t>,</w:t>
      </w:r>
      <w:r w:rsidR="00DE4465">
        <w:t xml:space="preserve"> then it needs to know</w:t>
      </w:r>
      <w:r w:rsidR="008F71DE">
        <w:t xml:space="preserve"> how a game object can move</w:t>
      </w:r>
      <w:r w:rsidR="00DE4465">
        <w:t xml:space="preserve"> and lastly how to</w:t>
      </w:r>
      <w:r w:rsidR="008F71DE">
        <w:t xml:space="preserve"> avoid and attack another game object</w:t>
      </w:r>
      <w:r w:rsidR="00B877EC">
        <w:t xml:space="preserve">. </w:t>
      </w:r>
      <w:r w:rsidR="008F71DE">
        <w:t xml:space="preserve">All </w:t>
      </w:r>
      <w:r w:rsidR="00F24CB5">
        <w:t>these things</w:t>
      </w:r>
      <w:r w:rsidR="008F71DE">
        <w:t xml:space="preserve"> can be implemented in many ways. </w:t>
      </w:r>
      <w:r w:rsidR="00DE4465">
        <w:t>One</w:t>
      </w:r>
      <w:r w:rsidR="008F71DE">
        <w:t xml:space="preserve"> way is by making scriptable objects and then giving them states</w:t>
      </w:r>
      <w:r w:rsidR="00DE4465">
        <w:t>.</w:t>
      </w:r>
      <w:r w:rsidR="008F71DE">
        <w:t xml:space="preserve"> </w:t>
      </w:r>
      <w:r w:rsidR="00DE4465">
        <w:t>Another</w:t>
      </w:r>
      <w:r w:rsidR="008F71DE">
        <w:t xml:space="preserve"> way is by using the animator to show the states</w:t>
      </w:r>
      <w:r w:rsidR="00AC4B5E">
        <w:t xml:space="preserve"> </w:t>
      </w:r>
      <w:r w:rsidR="00DE4465">
        <w:t>so it becomes</w:t>
      </w:r>
      <w:r w:rsidR="00AC4B5E">
        <w:t xml:space="preserve"> more </w:t>
      </w:r>
      <w:r w:rsidR="00DE4465">
        <w:t>comprehensive for the coder</w:t>
      </w:r>
      <w:r w:rsidR="00AC4B5E">
        <w:t>.</w:t>
      </w:r>
      <w:r w:rsidR="00B877EC">
        <w:t xml:space="preserve"> </w:t>
      </w:r>
    </w:p>
    <w:p w14:paraId="3586DDD5" w14:textId="27686335" w:rsidR="00E06197" w:rsidRDefault="00B877EC" w:rsidP="00E06197">
      <w:r>
        <w:t xml:space="preserve">  </w:t>
      </w:r>
    </w:p>
    <w:p w14:paraId="2ABCEC9A" w14:textId="193441D8" w:rsidR="00E06197" w:rsidRPr="007C2B85" w:rsidRDefault="00E06197" w:rsidP="00E06197">
      <w:pPr>
        <w:pStyle w:val="SectionTitle"/>
        <w:rPr>
          <w:b/>
          <w:bCs/>
        </w:rPr>
      </w:pPr>
      <w:r w:rsidRPr="007C2B85">
        <w:rPr>
          <w:b/>
          <w:bCs/>
        </w:rPr>
        <w:lastRenderedPageBreak/>
        <w:t>Tables</w:t>
      </w:r>
      <w:r w:rsidR="00653F79" w:rsidRPr="007C2B85">
        <w:rPr>
          <w:b/>
          <w:bCs/>
        </w:rPr>
        <w:t>/Figures</w:t>
      </w:r>
    </w:p>
    <w:p w14:paraId="2CCD9F4C" w14:textId="77777777" w:rsidR="00E06197" w:rsidRDefault="00653F79" w:rsidP="00653F79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998A1" wp14:editId="4BD14F53">
            <wp:simplePos x="0" y="0"/>
            <wp:positionH relativeFrom="column">
              <wp:posOffset>1155700</wp:posOffset>
            </wp:positionH>
            <wp:positionV relativeFrom="paragraph">
              <wp:posOffset>-1270</wp:posOffset>
            </wp:positionV>
            <wp:extent cx="3638550" cy="1533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4E7CB" w14:textId="77777777" w:rsidR="00653F79" w:rsidRDefault="00653F79" w:rsidP="00E06197">
      <w:pPr>
        <w:pStyle w:val="TableFigure"/>
        <w:rPr>
          <w:rStyle w:val="Emphasis"/>
        </w:rPr>
      </w:pPr>
    </w:p>
    <w:p w14:paraId="251D5800" w14:textId="77777777" w:rsidR="00653F79" w:rsidRDefault="00653F79" w:rsidP="00E06197">
      <w:pPr>
        <w:pStyle w:val="TableFigure"/>
        <w:rPr>
          <w:rStyle w:val="Emphasis"/>
        </w:rPr>
      </w:pPr>
    </w:p>
    <w:p w14:paraId="71C5B823" w14:textId="77777777" w:rsidR="00653F79" w:rsidRDefault="00653F79" w:rsidP="00E06197">
      <w:pPr>
        <w:pStyle w:val="TableFigure"/>
        <w:rPr>
          <w:rStyle w:val="Emphasis"/>
        </w:rPr>
      </w:pPr>
    </w:p>
    <w:p w14:paraId="49360323" w14:textId="462B2CFF" w:rsidR="00E06197" w:rsidRDefault="00E06197" w:rsidP="00E06197">
      <w:pPr>
        <w:pStyle w:val="TableFigure"/>
      </w:pPr>
      <w:r>
        <w:rPr>
          <w:rStyle w:val="Emphasis"/>
        </w:rPr>
        <w:t>Figure 1</w:t>
      </w:r>
      <w:r>
        <w:t xml:space="preserve">. </w:t>
      </w:r>
      <w:r w:rsidR="00653F79">
        <w:t>Here we see the tr</w:t>
      </w:r>
      <w:r w:rsidR="00CB3BED">
        <w:t xml:space="preserve">ansitions between the states. The three animator controllers are having transitions between </w:t>
      </w:r>
      <w:r w:rsidR="001D3451">
        <w:t>them,</w:t>
      </w:r>
      <w:r w:rsidR="00045B87">
        <w:t xml:space="preserve"> so they know where to go next.</w:t>
      </w:r>
    </w:p>
    <w:p w14:paraId="38232943" w14:textId="77777777" w:rsidR="00045B87" w:rsidRDefault="00045B87" w:rsidP="00E06197">
      <w:pPr>
        <w:pStyle w:val="TableFigure"/>
      </w:pPr>
    </w:p>
    <w:p w14:paraId="37F2B71F" w14:textId="77777777" w:rsidR="00045B87" w:rsidRDefault="00045B87" w:rsidP="00045B87">
      <w:pPr>
        <w:pStyle w:val="TableFigure"/>
        <w:jc w:val="center"/>
      </w:pPr>
      <w:r>
        <w:rPr>
          <w:noProof/>
        </w:rPr>
        <w:drawing>
          <wp:inline distT="0" distB="0" distL="0" distR="0" wp14:anchorId="37DD004A" wp14:editId="3460E842">
            <wp:extent cx="32004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858" w14:textId="7982CADB" w:rsidR="00E06197" w:rsidRDefault="00045B87" w:rsidP="008A59E4">
      <w:pPr>
        <w:pStyle w:val="TableFigure"/>
      </w:pPr>
      <w:r>
        <w:rPr>
          <w:rStyle w:val="Emphasis"/>
        </w:rPr>
        <w:t>Figure 2</w:t>
      </w:r>
      <w:r>
        <w:t xml:space="preserve">. Here we see the transition from ‘Chase’ to ‘Patrol’. </w:t>
      </w:r>
      <w:r w:rsidR="001D3451">
        <w:t>Also,</w:t>
      </w:r>
      <w:r>
        <w:t xml:space="preserve"> it has a condition</w:t>
      </w:r>
      <w:bookmarkStart w:id="0" w:name="_GoBack"/>
      <w:bookmarkEnd w:id="0"/>
      <w:r>
        <w:t xml:space="preserve"> so that it knows exactly where to go.</w:t>
      </w:r>
    </w:p>
    <w:sectPr w:rsidR="00E06197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0D0E9" w14:textId="77777777" w:rsidR="005824A1" w:rsidRDefault="005824A1">
      <w:pPr>
        <w:spacing w:line="240" w:lineRule="auto"/>
      </w:pPr>
      <w:r>
        <w:separator/>
      </w:r>
    </w:p>
    <w:p w14:paraId="273B486C" w14:textId="77777777" w:rsidR="005824A1" w:rsidRDefault="005824A1"/>
  </w:endnote>
  <w:endnote w:type="continuationSeparator" w:id="0">
    <w:p w14:paraId="0B04D5D7" w14:textId="77777777" w:rsidR="005824A1" w:rsidRDefault="005824A1">
      <w:pPr>
        <w:spacing w:line="240" w:lineRule="auto"/>
      </w:pPr>
      <w:r>
        <w:continuationSeparator/>
      </w:r>
    </w:p>
    <w:p w14:paraId="538C5160" w14:textId="77777777" w:rsidR="005824A1" w:rsidRDefault="00582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4D7D0" w14:textId="77777777" w:rsidR="005824A1" w:rsidRDefault="005824A1">
      <w:pPr>
        <w:spacing w:line="240" w:lineRule="auto"/>
      </w:pPr>
      <w:r>
        <w:separator/>
      </w:r>
    </w:p>
    <w:p w14:paraId="15F84259" w14:textId="77777777" w:rsidR="005824A1" w:rsidRDefault="005824A1"/>
  </w:footnote>
  <w:footnote w:type="continuationSeparator" w:id="0">
    <w:p w14:paraId="18046938" w14:textId="77777777" w:rsidR="005824A1" w:rsidRDefault="005824A1">
      <w:pPr>
        <w:spacing w:line="240" w:lineRule="auto"/>
      </w:pPr>
      <w:r>
        <w:continuationSeparator/>
      </w:r>
    </w:p>
    <w:p w14:paraId="7C45419D" w14:textId="77777777" w:rsidR="005824A1" w:rsidRDefault="005824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A1D07" w14:textId="77777777" w:rsidR="006950B1" w:rsidRDefault="006950B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6E231913CA04B90878A98D8ACED26B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elective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FA8E" w14:textId="77777777" w:rsidR="006950B1" w:rsidRDefault="006950B1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381CCD6F66E3418BA392F4137C986C0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elective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31"/>
    <w:rsid w:val="00015C26"/>
    <w:rsid w:val="00036A8D"/>
    <w:rsid w:val="00045B87"/>
    <w:rsid w:val="000737A5"/>
    <w:rsid w:val="000D3F41"/>
    <w:rsid w:val="001670E9"/>
    <w:rsid w:val="001A22B7"/>
    <w:rsid w:val="001D3451"/>
    <w:rsid w:val="0021512E"/>
    <w:rsid w:val="002F7231"/>
    <w:rsid w:val="00355DCA"/>
    <w:rsid w:val="003754C7"/>
    <w:rsid w:val="003B2927"/>
    <w:rsid w:val="00415D3B"/>
    <w:rsid w:val="00417DC6"/>
    <w:rsid w:val="0050657A"/>
    <w:rsid w:val="00551A02"/>
    <w:rsid w:val="005534FA"/>
    <w:rsid w:val="005824A1"/>
    <w:rsid w:val="005A4BF9"/>
    <w:rsid w:val="005D3A03"/>
    <w:rsid w:val="00606135"/>
    <w:rsid w:val="00653F79"/>
    <w:rsid w:val="006950B1"/>
    <w:rsid w:val="007C2B85"/>
    <w:rsid w:val="008002C0"/>
    <w:rsid w:val="00833C0D"/>
    <w:rsid w:val="00841975"/>
    <w:rsid w:val="008A59E4"/>
    <w:rsid w:val="008C5323"/>
    <w:rsid w:val="008F71DE"/>
    <w:rsid w:val="00941D31"/>
    <w:rsid w:val="009A6A3B"/>
    <w:rsid w:val="009C26A0"/>
    <w:rsid w:val="009C506B"/>
    <w:rsid w:val="009D5654"/>
    <w:rsid w:val="00AC4B5E"/>
    <w:rsid w:val="00B823AA"/>
    <w:rsid w:val="00B877EC"/>
    <w:rsid w:val="00BA45DB"/>
    <w:rsid w:val="00BF4184"/>
    <w:rsid w:val="00C0601E"/>
    <w:rsid w:val="00C31D30"/>
    <w:rsid w:val="00C5023A"/>
    <w:rsid w:val="00CB3BED"/>
    <w:rsid w:val="00CD6E39"/>
    <w:rsid w:val="00CF6E91"/>
    <w:rsid w:val="00D339F4"/>
    <w:rsid w:val="00D85B68"/>
    <w:rsid w:val="00D87130"/>
    <w:rsid w:val="00DA7E70"/>
    <w:rsid w:val="00DE4465"/>
    <w:rsid w:val="00E06197"/>
    <w:rsid w:val="00E6004D"/>
    <w:rsid w:val="00E81978"/>
    <w:rsid w:val="00EB7B2C"/>
    <w:rsid w:val="00F01E72"/>
    <w:rsid w:val="00F108E7"/>
    <w:rsid w:val="00F24CB5"/>
    <w:rsid w:val="00F379B7"/>
    <w:rsid w:val="00F525FA"/>
    <w:rsid w:val="00F56FB4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C946F"/>
  <w15:chartTrackingRefBased/>
  <w15:docId w15:val="{32FC8E4F-49B2-4F3B-86DD-21DC6071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97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3D1D5702594C30AE9D7D1AF7406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8A61E-0AE0-4B8D-8E7F-C085E6491F3F}"/>
      </w:docPartPr>
      <w:docPartBody>
        <w:p w:rsidR="00F3459E" w:rsidRDefault="00F3459E">
          <w:pPr>
            <w:pStyle w:val="3C3D1D5702594C30AE9D7D1AF74065EC"/>
          </w:pPr>
          <w:r>
            <w:t>[Title Here, up to 12 Words, on One to Two Lines]</w:t>
          </w:r>
        </w:p>
      </w:docPartBody>
    </w:docPart>
    <w:docPart>
      <w:docPartPr>
        <w:name w:val="5C436034F97149A493A7C90A0A712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4C37-45D3-49E1-B56D-A60F94D8AF47}"/>
      </w:docPartPr>
      <w:docPartBody>
        <w:p w:rsidR="00F3459E" w:rsidRDefault="00F3459E">
          <w:pPr>
            <w:pStyle w:val="5C436034F97149A493A7C90A0A71234D"/>
          </w:pPr>
          <w:r>
            <w:t>Abstract</w:t>
          </w:r>
        </w:p>
      </w:docPartBody>
    </w:docPart>
    <w:docPart>
      <w:docPartPr>
        <w:name w:val="56E231913CA04B90878A98D8ACED2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A9260-E04D-4372-BF17-01EE34D9F512}"/>
      </w:docPartPr>
      <w:docPartBody>
        <w:p w:rsidR="00F3459E" w:rsidRDefault="00F3459E">
          <w:pPr>
            <w:pStyle w:val="56E231913CA04B90878A98D8ACED26BC"/>
          </w:pPr>
          <w:r w:rsidRPr="005D3A03">
            <w:t>Figures title:</w:t>
          </w:r>
        </w:p>
      </w:docPartBody>
    </w:docPart>
    <w:docPart>
      <w:docPartPr>
        <w:name w:val="381CCD6F66E3418BA392F4137C986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C521-3BDA-4BB8-8D54-E38F35FB9CB2}"/>
      </w:docPartPr>
      <w:docPartBody>
        <w:p w:rsidR="00F3459E" w:rsidRDefault="00F3459E">
          <w:pPr>
            <w:pStyle w:val="381CCD6F66E3418BA392F4137C986C0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B953A10611543C5886B1F772DCE9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DB275-114D-460E-9FCC-9477ABBF9AF1}"/>
      </w:docPartPr>
      <w:docPartBody>
        <w:p w:rsidR="00F3459E" w:rsidRDefault="00F3459E" w:rsidP="00F3459E">
          <w:pPr>
            <w:pStyle w:val="0B953A10611543C5886B1F772DCE927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9E"/>
    <w:rsid w:val="00F3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3D1D5702594C30AE9D7D1AF74065EC">
    <w:name w:val="3C3D1D5702594C30AE9D7D1AF74065EC"/>
  </w:style>
  <w:style w:type="paragraph" w:customStyle="1" w:styleId="D1E991A202124485868847FC0159F47E">
    <w:name w:val="D1E991A202124485868847FC0159F47E"/>
  </w:style>
  <w:style w:type="paragraph" w:customStyle="1" w:styleId="1C1A84C810A74BADB7EFFF69A2C2B551">
    <w:name w:val="1C1A84C810A74BADB7EFFF69A2C2B551"/>
  </w:style>
  <w:style w:type="paragraph" w:customStyle="1" w:styleId="F525B59358F54E7A8E942F56D5A49370">
    <w:name w:val="F525B59358F54E7A8E942F56D5A49370"/>
  </w:style>
  <w:style w:type="paragraph" w:customStyle="1" w:styleId="C1DB6AF3B2764846800F2C6582258154">
    <w:name w:val="C1DB6AF3B2764846800F2C6582258154"/>
  </w:style>
  <w:style w:type="paragraph" w:customStyle="1" w:styleId="5C436034F97149A493A7C90A0A71234D">
    <w:name w:val="5C436034F97149A493A7C90A0A71234D"/>
  </w:style>
  <w:style w:type="character" w:styleId="Emphasis">
    <w:name w:val="Emphasis"/>
    <w:basedOn w:val="DefaultParagraphFont"/>
    <w:uiPriority w:val="4"/>
    <w:unhideWhenUsed/>
    <w:qFormat/>
    <w:rsid w:val="00F3459E"/>
    <w:rPr>
      <w:i/>
      <w:iCs/>
    </w:rPr>
  </w:style>
  <w:style w:type="paragraph" w:customStyle="1" w:styleId="B7CEC7E62E6647D0994C6F1506551446">
    <w:name w:val="B7CEC7E62E6647D0994C6F1506551446"/>
  </w:style>
  <w:style w:type="paragraph" w:customStyle="1" w:styleId="CAD8A1C3C7DF498F8D60E01C047AEF97">
    <w:name w:val="CAD8A1C3C7DF498F8D60E01C047AEF97"/>
  </w:style>
  <w:style w:type="paragraph" w:customStyle="1" w:styleId="AA83E8A4C0FD477DB8733407743AA2A8">
    <w:name w:val="AA83E8A4C0FD477DB8733407743AA2A8"/>
  </w:style>
  <w:style w:type="paragraph" w:customStyle="1" w:styleId="551B731A47264ADCA5120A2F7B9BA3A0">
    <w:name w:val="551B731A47264ADCA5120A2F7B9BA3A0"/>
  </w:style>
  <w:style w:type="paragraph" w:customStyle="1" w:styleId="C5E2DFD36C334276AA518CBD2AFA6A56">
    <w:name w:val="C5E2DFD36C334276AA518CBD2AFA6A56"/>
  </w:style>
  <w:style w:type="paragraph" w:customStyle="1" w:styleId="473DBA559B0D47B291FBC29D07A91D14">
    <w:name w:val="473DBA559B0D47B291FBC29D07A91D14"/>
  </w:style>
  <w:style w:type="paragraph" w:customStyle="1" w:styleId="D6E4569DF2C349799B97B00A8212C661">
    <w:name w:val="D6E4569DF2C349799B97B00A8212C661"/>
  </w:style>
  <w:style w:type="paragraph" w:customStyle="1" w:styleId="5D080243D8C34083B8A7B772767DFFB2">
    <w:name w:val="5D080243D8C34083B8A7B772767DFFB2"/>
  </w:style>
  <w:style w:type="paragraph" w:customStyle="1" w:styleId="7492CE7D10984E26B27E43A4F5DC9980">
    <w:name w:val="7492CE7D10984E26B27E43A4F5DC9980"/>
  </w:style>
  <w:style w:type="paragraph" w:customStyle="1" w:styleId="C8336004847E4C2AA48FA0737FC0BA02">
    <w:name w:val="C8336004847E4C2AA48FA0737FC0BA02"/>
  </w:style>
  <w:style w:type="paragraph" w:customStyle="1" w:styleId="D64DEF01A97B4638A408A87FFF5C63CE">
    <w:name w:val="D64DEF01A97B4638A408A87FFF5C63CE"/>
  </w:style>
  <w:style w:type="paragraph" w:customStyle="1" w:styleId="145DC3405B2640D6BD7C141DE041D8D9">
    <w:name w:val="145DC3405B2640D6BD7C141DE041D8D9"/>
  </w:style>
  <w:style w:type="paragraph" w:customStyle="1" w:styleId="2F8EBDEE470D497C8705081292AFFC06">
    <w:name w:val="2F8EBDEE470D497C8705081292AFFC06"/>
  </w:style>
  <w:style w:type="paragraph" w:customStyle="1" w:styleId="9E15FC9DA1AA4A698FD36FF4DF2172D8">
    <w:name w:val="9E15FC9DA1AA4A698FD36FF4DF2172D8"/>
  </w:style>
  <w:style w:type="paragraph" w:customStyle="1" w:styleId="47007CB26EE04B81BD5AFA77A16EF8A7">
    <w:name w:val="47007CB26EE04B81BD5AFA77A16EF8A7"/>
  </w:style>
  <w:style w:type="paragraph" w:customStyle="1" w:styleId="49B14BD73F81447F935945FE1CBCE5C8">
    <w:name w:val="49B14BD73F81447F935945FE1CBCE5C8"/>
  </w:style>
  <w:style w:type="paragraph" w:customStyle="1" w:styleId="582F90A2D9514D1380BBC6AE6F451312">
    <w:name w:val="582F90A2D9514D1380BBC6AE6F451312"/>
  </w:style>
  <w:style w:type="paragraph" w:customStyle="1" w:styleId="63E01BF5A6CD43558D88D2F439C227BA">
    <w:name w:val="63E01BF5A6CD43558D88D2F439C227BA"/>
  </w:style>
  <w:style w:type="paragraph" w:customStyle="1" w:styleId="BB685FC0D6194201B4C4F82A84D6D6A4">
    <w:name w:val="BB685FC0D6194201B4C4F82A84D6D6A4"/>
  </w:style>
  <w:style w:type="paragraph" w:customStyle="1" w:styleId="EBBEE0D36940471F9FE32A824796A7E9">
    <w:name w:val="EBBEE0D36940471F9FE32A824796A7E9"/>
  </w:style>
  <w:style w:type="paragraph" w:customStyle="1" w:styleId="48B878FC334946C18AE8EF501050BF42">
    <w:name w:val="48B878FC334946C18AE8EF501050BF42"/>
  </w:style>
  <w:style w:type="paragraph" w:customStyle="1" w:styleId="5E36039C81B84F76B50C9A64A7BCD564">
    <w:name w:val="5E36039C81B84F76B50C9A64A7BCD564"/>
  </w:style>
  <w:style w:type="paragraph" w:customStyle="1" w:styleId="A87C19E5BD944C8F926DAE237413BFAF">
    <w:name w:val="A87C19E5BD944C8F926DAE237413BFAF"/>
  </w:style>
  <w:style w:type="paragraph" w:customStyle="1" w:styleId="3C0978D317154FF18C8841B0126764D5">
    <w:name w:val="3C0978D317154FF18C8841B0126764D5"/>
  </w:style>
  <w:style w:type="paragraph" w:customStyle="1" w:styleId="57FD0FF126A94685A12F5514C511D278">
    <w:name w:val="57FD0FF126A94685A12F5514C511D278"/>
  </w:style>
  <w:style w:type="paragraph" w:customStyle="1" w:styleId="6F5D8F80424A4C3E93D140A8B537EA6E">
    <w:name w:val="6F5D8F80424A4C3E93D140A8B537EA6E"/>
  </w:style>
  <w:style w:type="paragraph" w:customStyle="1" w:styleId="C3E6895152024AC2AF13A876FEE449E3">
    <w:name w:val="C3E6895152024AC2AF13A876FEE449E3"/>
  </w:style>
  <w:style w:type="paragraph" w:customStyle="1" w:styleId="C3DE72DA50984DEDA74921662D1B7210">
    <w:name w:val="C3DE72DA50984DEDA74921662D1B7210"/>
  </w:style>
  <w:style w:type="paragraph" w:customStyle="1" w:styleId="C9A3423140784C88B0887ED908277002">
    <w:name w:val="C9A3423140784C88B0887ED908277002"/>
  </w:style>
  <w:style w:type="paragraph" w:customStyle="1" w:styleId="0CBA32576E15407A9998489084A7E2B7">
    <w:name w:val="0CBA32576E15407A9998489084A7E2B7"/>
  </w:style>
  <w:style w:type="paragraph" w:customStyle="1" w:styleId="49CBDB0164584468B9A7A65BB9C1F633">
    <w:name w:val="49CBDB0164584468B9A7A65BB9C1F633"/>
  </w:style>
  <w:style w:type="paragraph" w:customStyle="1" w:styleId="2B63D5E486694253A4C94D72BC65E09B">
    <w:name w:val="2B63D5E486694253A4C94D72BC65E09B"/>
  </w:style>
  <w:style w:type="paragraph" w:customStyle="1" w:styleId="EC25B9C7CABC462A8DF46B6B13600344">
    <w:name w:val="EC25B9C7CABC462A8DF46B6B13600344"/>
  </w:style>
  <w:style w:type="paragraph" w:customStyle="1" w:styleId="474C4C8395D24916860E302782ED49F4">
    <w:name w:val="474C4C8395D24916860E302782ED49F4"/>
  </w:style>
  <w:style w:type="paragraph" w:customStyle="1" w:styleId="DBC72406A26F4DEAA61EF732D4DF3D1E">
    <w:name w:val="DBC72406A26F4DEAA61EF732D4DF3D1E"/>
  </w:style>
  <w:style w:type="paragraph" w:customStyle="1" w:styleId="FB53D3218BAC47BFB465474111720587">
    <w:name w:val="FB53D3218BAC47BFB465474111720587"/>
  </w:style>
  <w:style w:type="paragraph" w:customStyle="1" w:styleId="4C56E22209BD4B3C8028021933A70C33">
    <w:name w:val="4C56E22209BD4B3C8028021933A70C33"/>
  </w:style>
  <w:style w:type="paragraph" w:customStyle="1" w:styleId="0614C935C5244AE78B7790607D3A8E27">
    <w:name w:val="0614C935C5244AE78B7790607D3A8E27"/>
  </w:style>
  <w:style w:type="paragraph" w:customStyle="1" w:styleId="7342CD8242344239BA71304B260D3E04">
    <w:name w:val="7342CD8242344239BA71304B260D3E04"/>
  </w:style>
  <w:style w:type="paragraph" w:customStyle="1" w:styleId="8758B04122614201A2E1898469D2701E">
    <w:name w:val="8758B04122614201A2E1898469D2701E"/>
  </w:style>
  <w:style w:type="paragraph" w:customStyle="1" w:styleId="AEAFF7E369934A4FA3FA28FF19B63455">
    <w:name w:val="AEAFF7E369934A4FA3FA28FF19B63455"/>
  </w:style>
  <w:style w:type="paragraph" w:customStyle="1" w:styleId="D6B7033CAE4A4FA68B63697BEF89899C">
    <w:name w:val="D6B7033CAE4A4FA68B63697BEF89899C"/>
  </w:style>
  <w:style w:type="paragraph" w:customStyle="1" w:styleId="3D4753092E7A4348A7012ED4028E206A">
    <w:name w:val="3D4753092E7A4348A7012ED4028E206A"/>
  </w:style>
  <w:style w:type="paragraph" w:customStyle="1" w:styleId="B7F65C99009D4AF7B3D3A31202182B16">
    <w:name w:val="B7F65C99009D4AF7B3D3A31202182B16"/>
  </w:style>
  <w:style w:type="paragraph" w:customStyle="1" w:styleId="08B926EC98BA4FC58B220D866A228B68">
    <w:name w:val="08B926EC98BA4FC58B220D866A228B68"/>
  </w:style>
  <w:style w:type="paragraph" w:customStyle="1" w:styleId="A1E2FC1FE8AC4A969F34DA801EF8F1DF">
    <w:name w:val="A1E2FC1FE8AC4A969F34DA801EF8F1DF"/>
  </w:style>
  <w:style w:type="paragraph" w:customStyle="1" w:styleId="9AEEBCE945174B5CB9181CEE08982EBB">
    <w:name w:val="9AEEBCE945174B5CB9181CEE08982EBB"/>
  </w:style>
  <w:style w:type="paragraph" w:customStyle="1" w:styleId="E23F317E40674FA4907C312E4C11E5F1">
    <w:name w:val="E23F317E40674FA4907C312E4C11E5F1"/>
  </w:style>
  <w:style w:type="paragraph" w:customStyle="1" w:styleId="508E5F7A87D14F9A8CB9EBEE588DCE48">
    <w:name w:val="508E5F7A87D14F9A8CB9EBEE588DCE48"/>
  </w:style>
  <w:style w:type="paragraph" w:customStyle="1" w:styleId="02F87F29084C424283DF7045E0408C66">
    <w:name w:val="02F87F29084C424283DF7045E0408C66"/>
  </w:style>
  <w:style w:type="paragraph" w:customStyle="1" w:styleId="75E43D615AFF478EB03208916E3B901B">
    <w:name w:val="75E43D615AFF478EB03208916E3B901B"/>
  </w:style>
  <w:style w:type="paragraph" w:customStyle="1" w:styleId="53F4F6E1CAF24928983C9CDACC3C3B05">
    <w:name w:val="53F4F6E1CAF24928983C9CDACC3C3B05"/>
  </w:style>
  <w:style w:type="paragraph" w:customStyle="1" w:styleId="190B1B357A524E6190E9619D4F2AA12D">
    <w:name w:val="190B1B357A524E6190E9619D4F2AA12D"/>
  </w:style>
  <w:style w:type="paragraph" w:customStyle="1" w:styleId="CA1D4034ACBD49E9A775C110237D1629">
    <w:name w:val="CA1D4034ACBD49E9A775C110237D1629"/>
  </w:style>
  <w:style w:type="paragraph" w:customStyle="1" w:styleId="3F8847706DB0441D867A3779A9AB6C35">
    <w:name w:val="3F8847706DB0441D867A3779A9AB6C35"/>
  </w:style>
  <w:style w:type="paragraph" w:customStyle="1" w:styleId="56E231913CA04B90878A98D8ACED26BC">
    <w:name w:val="56E231913CA04B90878A98D8ACED26BC"/>
  </w:style>
  <w:style w:type="paragraph" w:customStyle="1" w:styleId="381CCD6F66E3418BA392F4137C986C00">
    <w:name w:val="381CCD6F66E3418BA392F4137C986C00"/>
  </w:style>
  <w:style w:type="paragraph" w:customStyle="1" w:styleId="5C1C91A8DEAE493BA60F1235D38003DD">
    <w:name w:val="5C1C91A8DEAE493BA60F1235D38003DD"/>
    <w:rsid w:val="00F3459E"/>
  </w:style>
  <w:style w:type="paragraph" w:customStyle="1" w:styleId="252A39D8B3B64D43A35B0AD6F94BB3ED">
    <w:name w:val="252A39D8B3B64D43A35B0AD6F94BB3ED"/>
    <w:rsid w:val="00F3459E"/>
  </w:style>
  <w:style w:type="paragraph" w:customStyle="1" w:styleId="0B953A10611543C5886B1F772DCE927F">
    <w:name w:val="0B953A10611543C5886B1F772DCE927F"/>
    <w:rsid w:val="00F3459E"/>
  </w:style>
  <w:style w:type="paragraph" w:customStyle="1" w:styleId="93D803E5B906441CA4EAC0877AB251F7">
    <w:name w:val="93D803E5B906441CA4EAC0877AB251F7"/>
    <w:rsid w:val="00F3459E"/>
  </w:style>
  <w:style w:type="paragraph" w:customStyle="1" w:styleId="4DB440A24D774023A5EC829A98EC02CB">
    <w:name w:val="4DB440A24D774023A5EC829A98EC02CB"/>
    <w:rsid w:val="00F3459E"/>
  </w:style>
  <w:style w:type="paragraph" w:customStyle="1" w:styleId="F24AF86D8B9D4A2DB92E0BF40106F19A">
    <w:name w:val="F24AF86D8B9D4A2DB92E0BF40106F19A"/>
    <w:rsid w:val="00F3459E"/>
  </w:style>
  <w:style w:type="paragraph" w:customStyle="1" w:styleId="6ABD1B51AFEC49F297BD8F615EF533D6">
    <w:name w:val="6ABD1B51AFEC49F297BD8F615EF533D6"/>
    <w:rsid w:val="00F3459E"/>
  </w:style>
  <w:style w:type="paragraph" w:customStyle="1" w:styleId="06A72E9745DA47B18887B3AC26C85E11">
    <w:name w:val="06A72E9745DA47B18887B3AC26C85E11"/>
    <w:rsid w:val="00F3459E"/>
  </w:style>
  <w:style w:type="paragraph" w:customStyle="1" w:styleId="A5FEB94394F947BE9C5F2695A79CC305">
    <w:name w:val="A5FEB94394F947BE9C5F2695A79CC305"/>
    <w:rsid w:val="00F3459E"/>
  </w:style>
  <w:style w:type="paragraph" w:customStyle="1" w:styleId="066CD3D556354B43AB1E8B6004B5CB4C">
    <w:name w:val="066CD3D556354B43AB1E8B6004B5CB4C"/>
    <w:rsid w:val="00F3459E"/>
  </w:style>
  <w:style w:type="paragraph" w:customStyle="1" w:styleId="7488795CC3354EAEBAAE39425E8171E7">
    <w:name w:val="7488795CC3354EAEBAAE39425E8171E7"/>
    <w:rsid w:val="00F3459E"/>
  </w:style>
  <w:style w:type="paragraph" w:customStyle="1" w:styleId="CB39FBFC2D2144FC850D684067E09C76">
    <w:name w:val="CB39FBFC2D2144FC850D684067E09C76"/>
    <w:rsid w:val="00F3459E"/>
  </w:style>
  <w:style w:type="paragraph" w:customStyle="1" w:styleId="ECEFD3D5BF6544CE9A5393998760C020">
    <w:name w:val="ECEFD3D5BF6544CE9A5393998760C020"/>
    <w:rsid w:val="00F3459E"/>
  </w:style>
  <w:style w:type="paragraph" w:customStyle="1" w:styleId="F476406607E949BEB09698167982FCC9">
    <w:name w:val="F476406607E949BEB09698167982FCC9"/>
    <w:rsid w:val="00F3459E"/>
  </w:style>
  <w:style w:type="paragraph" w:customStyle="1" w:styleId="87AEF55EF5D8490F8F62AA5C5A5BFC55">
    <w:name w:val="87AEF55EF5D8490F8F62AA5C5A5BFC55"/>
    <w:rsid w:val="00F3459E"/>
  </w:style>
  <w:style w:type="paragraph" w:customStyle="1" w:styleId="7A45953352B041D0AD6C09FA83F6CC5D">
    <w:name w:val="7A45953352B041D0AD6C09FA83F6CC5D"/>
    <w:rsid w:val="00F3459E"/>
  </w:style>
  <w:style w:type="paragraph" w:customStyle="1" w:styleId="8E38986C3EB34DEB9E18ED9D02C32D4A">
    <w:name w:val="8E38986C3EB34DEB9E18ED9D02C32D4A"/>
    <w:rsid w:val="00F3459E"/>
  </w:style>
  <w:style w:type="paragraph" w:customStyle="1" w:styleId="4079AC6B1A8A4CE1B61E87394641851D">
    <w:name w:val="4079AC6B1A8A4CE1B61E87394641851D"/>
    <w:rsid w:val="00F3459E"/>
  </w:style>
  <w:style w:type="paragraph" w:customStyle="1" w:styleId="2335D9F544524F2E8546112EBF0EF480">
    <w:name w:val="2335D9F544524F2E8546112EBF0EF480"/>
    <w:rsid w:val="00F3459E"/>
  </w:style>
  <w:style w:type="paragraph" w:customStyle="1" w:styleId="98C1BD3172A84EC8B600597D0FF357C5">
    <w:name w:val="98C1BD3172A84EC8B600597D0FF357C5"/>
    <w:rsid w:val="00F3459E"/>
  </w:style>
  <w:style w:type="paragraph" w:customStyle="1" w:styleId="6238606CBE7F4825998E8B9FD2649D85">
    <w:name w:val="6238606CBE7F4825998E8B9FD2649D85"/>
    <w:rsid w:val="00F3459E"/>
  </w:style>
  <w:style w:type="paragraph" w:customStyle="1" w:styleId="42A8C934E91744CC93F5D9C8A9AD22F4">
    <w:name w:val="42A8C934E91744CC93F5D9C8A9AD22F4"/>
    <w:rsid w:val="00F3459E"/>
  </w:style>
  <w:style w:type="paragraph" w:customStyle="1" w:styleId="7BA1F1D6729F49288E0EF8B46CBBF036">
    <w:name w:val="7BA1F1D6729F49288E0EF8B46CBBF036"/>
    <w:rsid w:val="00F3459E"/>
  </w:style>
  <w:style w:type="paragraph" w:customStyle="1" w:styleId="37DDF4C1C6CD4916AB7017AAA8BEA53E">
    <w:name w:val="37DDF4C1C6CD4916AB7017AAA8BEA53E"/>
    <w:rsid w:val="00F3459E"/>
  </w:style>
  <w:style w:type="paragraph" w:customStyle="1" w:styleId="5B12436B82C14E80B9C11FBA8D59F4D2">
    <w:name w:val="5B12436B82C14E80B9C11FBA8D59F4D2"/>
    <w:rsid w:val="00F3459E"/>
  </w:style>
  <w:style w:type="paragraph" w:customStyle="1" w:styleId="5003624534714434B8107022350877C4">
    <w:name w:val="5003624534714434B8107022350877C4"/>
    <w:rsid w:val="00F3459E"/>
  </w:style>
  <w:style w:type="paragraph" w:customStyle="1" w:styleId="67056092D7594CFBAFDF4234B887E237">
    <w:name w:val="67056092D7594CFBAFDF4234B887E237"/>
    <w:rsid w:val="00F3459E"/>
  </w:style>
  <w:style w:type="paragraph" w:customStyle="1" w:styleId="6D47FAB6729A402886CA8A6F36A82A25">
    <w:name w:val="6D47FAB6729A402886CA8A6F36A82A25"/>
    <w:rsid w:val="00F3459E"/>
  </w:style>
  <w:style w:type="paragraph" w:customStyle="1" w:styleId="04431A3DCE13427CBCBCA907BBD4FD52">
    <w:name w:val="04431A3DCE13427CBCBCA907BBD4FD52"/>
    <w:rsid w:val="00F3459E"/>
  </w:style>
  <w:style w:type="paragraph" w:customStyle="1" w:styleId="73898ACDF0A444ED89331C78A7608D5A">
    <w:name w:val="73898ACDF0A444ED89331C78A7608D5A"/>
    <w:rsid w:val="00F3459E"/>
  </w:style>
  <w:style w:type="paragraph" w:customStyle="1" w:styleId="D6033C55D3A149F884BA9C9639EA8E65">
    <w:name w:val="D6033C55D3A149F884BA9C9639EA8E65"/>
    <w:rsid w:val="00F3459E"/>
  </w:style>
  <w:style w:type="paragraph" w:customStyle="1" w:styleId="5359B3B192504772BD5275B0F0D6FA6C">
    <w:name w:val="5359B3B192504772BD5275B0F0D6FA6C"/>
    <w:rsid w:val="00F3459E"/>
  </w:style>
  <w:style w:type="paragraph" w:customStyle="1" w:styleId="B051759123144750BBE02562C004A136">
    <w:name w:val="B051759123144750BBE02562C004A136"/>
    <w:rsid w:val="00F3459E"/>
  </w:style>
  <w:style w:type="paragraph" w:customStyle="1" w:styleId="5E149EF5FA194A699A09FF6A6B3897A1">
    <w:name w:val="5E149EF5FA194A699A09FF6A6B3897A1"/>
    <w:rsid w:val="00F3459E"/>
  </w:style>
  <w:style w:type="paragraph" w:customStyle="1" w:styleId="E5FC9B3521D1402FB4B12C2980FF8B66">
    <w:name w:val="E5FC9B3521D1402FB4B12C2980FF8B66"/>
    <w:rsid w:val="00F3459E"/>
  </w:style>
  <w:style w:type="paragraph" w:customStyle="1" w:styleId="30F011D9D5EE42E69DD14BAD976BF97C">
    <w:name w:val="30F011D9D5EE42E69DD14BAD976BF97C"/>
    <w:rsid w:val="00F3459E"/>
  </w:style>
  <w:style w:type="paragraph" w:customStyle="1" w:styleId="7944B7C3D84743B2BA27817DDD3B35C9">
    <w:name w:val="7944B7C3D84743B2BA27817DDD3B35C9"/>
    <w:rsid w:val="00F3459E"/>
  </w:style>
  <w:style w:type="paragraph" w:customStyle="1" w:styleId="BF21321267904DBF919301A558931FDB">
    <w:name w:val="BF21321267904DBF919301A558931FDB"/>
    <w:rsid w:val="00F3459E"/>
  </w:style>
  <w:style w:type="paragraph" w:customStyle="1" w:styleId="5663B02153224C16A2EBEBD4795F73D6">
    <w:name w:val="5663B02153224C16A2EBEBD4795F73D6"/>
    <w:rsid w:val="00F3459E"/>
  </w:style>
  <w:style w:type="paragraph" w:customStyle="1" w:styleId="18E1863C7D6048488447CF1E4194F3CE">
    <w:name w:val="18E1863C7D6048488447CF1E4194F3CE"/>
    <w:rsid w:val="00F3459E"/>
  </w:style>
  <w:style w:type="paragraph" w:customStyle="1" w:styleId="7A2AFADDC82B4FF188E9F5856E42A217">
    <w:name w:val="7A2AFADDC82B4FF188E9F5856E42A217"/>
    <w:rsid w:val="00F3459E"/>
  </w:style>
  <w:style w:type="paragraph" w:customStyle="1" w:styleId="68D9A3FD48A5421AB1F4DB0F6C1F3B2D">
    <w:name w:val="68D9A3FD48A5421AB1F4DB0F6C1F3B2D"/>
    <w:rsid w:val="00F3459E"/>
  </w:style>
  <w:style w:type="paragraph" w:customStyle="1" w:styleId="3D425079CB494BC1BF65F0BF5058525D">
    <w:name w:val="3D425079CB494BC1BF65F0BF5058525D"/>
    <w:rsid w:val="00F3459E"/>
  </w:style>
  <w:style w:type="paragraph" w:customStyle="1" w:styleId="860A2D5E71234DEAB58EE88D30D97132">
    <w:name w:val="860A2D5E71234DEAB58EE88D30D97132"/>
    <w:rsid w:val="00F3459E"/>
  </w:style>
  <w:style w:type="paragraph" w:customStyle="1" w:styleId="8BD0A0E4CDAA42458A8AF451F754D5AE">
    <w:name w:val="8BD0A0E4CDAA42458A8AF451F754D5AE"/>
    <w:rsid w:val="00F3459E"/>
  </w:style>
  <w:style w:type="paragraph" w:customStyle="1" w:styleId="772DA998F5BD4A7592EFE149E2BFA2C8">
    <w:name w:val="772DA998F5BD4A7592EFE149E2BFA2C8"/>
    <w:rsid w:val="00F3459E"/>
  </w:style>
  <w:style w:type="paragraph" w:customStyle="1" w:styleId="05D2CAEFE77545E1AE60D8283830D997">
    <w:name w:val="05D2CAEFE77545E1AE60D8283830D997"/>
    <w:rsid w:val="00F3459E"/>
  </w:style>
  <w:style w:type="paragraph" w:customStyle="1" w:styleId="1EEC8DC98EE146BA88F339D37ED4C69E">
    <w:name w:val="1EEC8DC98EE146BA88F339D37ED4C69E"/>
    <w:rsid w:val="00F3459E"/>
  </w:style>
  <w:style w:type="paragraph" w:customStyle="1" w:styleId="803CEC24DA1D419E968D9733E07625C2">
    <w:name w:val="803CEC24DA1D419E968D9733E07625C2"/>
    <w:rsid w:val="00F3459E"/>
  </w:style>
  <w:style w:type="paragraph" w:customStyle="1" w:styleId="9F95ABC1EB9F44AF849D282989143DCE">
    <w:name w:val="9F95ABC1EB9F44AF849D282989143DCE"/>
    <w:rsid w:val="00F3459E"/>
  </w:style>
  <w:style w:type="paragraph" w:customStyle="1" w:styleId="5027E99E462D443E86FCF2A52461BDBB">
    <w:name w:val="5027E99E462D443E86FCF2A52461BDBB"/>
    <w:rsid w:val="00F3459E"/>
  </w:style>
  <w:style w:type="paragraph" w:customStyle="1" w:styleId="F9E2EA848F7443A1A217FD45646D3000">
    <w:name w:val="F9E2EA848F7443A1A217FD45646D3000"/>
    <w:rsid w:val="00F3459E"/>
  </w:style>
  <w:style w:type="paragraph" w:customStyle="1" w:styleId="754A68423AE443068A674E7E5A4AC573">
    <w:name w:val="754A68423AE443068A674E7E5A4AC573"/>
    <w:rsid w:val="00F3459E"/>
  </w:style>
  <w:style w:type="paragraph" w:customStyle="1" w:styleId="566DD86785C44694A7485BD0E6ADD9C9">
    <w:name w:val="566DD86785C44694A7485BD0E6ADD9C9"/>
    <w:rsid w:val="00F3459E"/>
  </w:style>
  <w:style w:type="paragraph" w:customStyle="1" w:styleId="E837C6ABD35345B3B5A993A90B47B727">
    <w:name w:val="E837C6ABD35345B3B5A993A90B47B727"/>
    <w:rsid w:val="00F3459E"/>
  </w:style>
  <w:style w:type="paragraph" w:customStyle="1" w:styleId="1DECC57F8CB64EEDA34B4D25A2FC8013">
    <w:name w:val="1DECC57F8CB64EEDA34B4D25A2FC8013"/>
    <w:rsid w:val="00F3459E"/>
  </w:style>
  <w:style w:type="paragraph" w:customStyle="1" w:styleId="C04684A6E9914573BABE283A171AE63A">
    <w:name w:val="C04684A6E9914573BABE283A171AE63A"/>
    <w:rsid w:val="00F34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elective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67E74-056B-43B7-9422-D6CC9236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7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Elective</vt:lpstr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cos97</dc:creator>
  <cp:keywords/>
  <dc:description/>
  <cp:lastModifiedBy>Iasonides C, Constantinos</cp:lastModifiedBy>
  <cp:revision>23</cp:revision>
  <dcterms:created xsi:type="dcterms:W3CDTF">2019-03-29T12:31:00Z</dcterms:created>
  <dcterms:modified xsi:type="dcterms:W3CDTF">2019-03-29T16:00:00Z</dcterms:modified>
</cp:coreProperties>
</file>